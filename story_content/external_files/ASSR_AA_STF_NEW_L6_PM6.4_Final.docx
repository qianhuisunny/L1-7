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B76" w:rsidRPr="00E26A38" w:rsidRDefault="00860B76" w:rsidP="003F50D8">
      <w:pPr>
        <w:spacing w:before="60" w:after="60" w:line="320" w:lineRule="exact"/>
        <w:jc w:val="center"/>
        <w:rPr>
          <w:rFonts w:ascii="EYInterstate Light" w:hAnsi="EYInterstate Light" w:cs="Arial"/>
          <w:b/>
          <w:sz w:val="28"/>
          <w:szCs w:val="22"/>
        </w:rPr>
      </w:pPr>
      <w:bookmarkStart w:id="0" w:name="_GoBack"/>
      <w:bookmarkEnd w:id="0"/>
      <w:r w:rsidRPr="00E26A38">
        <w:rPr>
          <w:rFonts w:ascii="EYInterstate Light" w:hAnsi="EYInterstate Light" w:cs="Arial"/>
          <w:b/>
          <w:sz w:val="28"/>
          <w:szCs w:val="22"/>
        </w:rPr>
        <w:t>Minutes N 14</w:t>
      </w:r>
    </w:p>
    <w:p w:rsidR="00860B76" w:rsidRPr="00E26A38" w:rsidRDefault="00860B76" w:rsidP="003F50D8">
      <w:pPr>
        <w:spacing w:before="60" w:after="60" w:line="320" w:lineRule="exact"/>
        <w:jc w:val="center"/>
        <w:rPr>
          <w:rFonts w:ascii="EYInterstate Light" w:hAnsi="EYInterstate Light" w:cs="Arial"/>
          <w:b/>
          <w:sz w:val="28"/>
          <w:szCs w:val="22"/>
        </w:rPr>
      </w:pPr>
      <w:r w:rsidRPr="00E26A38">
        <w:rPr>
          <w:rFonts w:ascii="EYInterstate Light" w:hAnsi="EYInterstate Light" w:cs="Arial"/>
          <w:b/>
          <w:sz w:val="28"/>
          <w:szCs w:val="22"/>
        </w:rPr>
        <w:t>Of the Board of Directors Meeting</w:t>
      </w:r>
    </w:p>
    <w:p w:rsidR="00860B76" w:rsidRPr="00E26A38" w:rsidRDefault="00860B76" w:rsidP="003F50D8">
      <w:pPr>
        <w:spacing w:before="60" w:after="60" w:line="320" w:lineRule="exact"/>
        <w:jc w:val="center"/>
        <w:rPr>
          <w:rFonts w:ascii="EYInterstate Light" w:hAnsi="EYInterstate Light" w:cs="Arial"/>
          <w:b/>
          <w:sz w:val="28"/>
          <w:szCs w:val="22"/>
        </w:rPr>
      </w:pPr>
      <w:r w:rsidRPr="00E26A38">
        <w:rPr>
          <w:rFonts w:ascii="EYInterstate Light" w:hAnsi="EYInterstate Light" w:cs="Arial"/>
          <w:b/>
          <w:sz w:val="28"/>
          <w:szCs w:val="22"/>
        </w:rPr>
        <w:t>Summit Equipment</w:t>
      </w:r>
    </w:p>
    <w:p w:rsidR="00860B76" w:rsidRPr="00E26A38" w:rsidRDefault="00860B76" w:rsidP="003F50D8">
      <w:pPr>
        <w:spacing w:before="60" w:after="60" w:line="320" w:lineRule="exact"/>
        <w:jc w:val="right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>8 July 2016</w:t>
      </w:r>
    </w:p>
    <w:p w:rsidR="00860B76" w:rsidRPr="00E26A38" w:rsidRDefault="00860B76" w:rsidP="003F50D8">
      <w:pPr>
        <w:pStyle w:val="Heading3"/>
        <w:spacing w:before="60" w:after="60" w:line="320" w:lineRule="exact"/>
        <w:rPr>
          <w:rFonts w:ascii="EYInterstate Light" w:hAnsi="EYInterstate Light"/>
        </w:rPr>
      </w:pPr>
      <w:r w:rsidRPr="00E26A38">
        <w:rPr>
          <w:rFonts w:ascii="EYInterstate Light" w:hAnsi="EYInterstate Light"/>
        </w:rPr>
        <w:t>Participants:</w:t>
      </w:r>
    </w:p>
    <w:p w:rsidR="00860B76" w:rsidRPr="00E26A38" w:rsidRDefault="00860B76" w:rsidP="003F50D8">
      <w:pPr>
        <w:spacing w:before="60" w:after="60" w:line="320" w:lineRule="exact"/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>Chairperson:</w:t>
      </w:r>
      <w:r w:rsidR="00085286" w:rsidRPr="00E26A38">
        <w:rPr>
          <w:rFonts w:ascii="EYInterstate Light" w:hAnsi="EYInterstate Light" w:cs="Arial"/>
          <w:sz w:val="22"/>
          <w:szCs w:val="22"/>
        </w:rPr>
        <w:tab/>
      </w:r>
      <w:r w:rsidR="00085286" w:rsidRPr="00E26A38">
        <w:rPr>
          <w:rFonts w:ascii="EYInterstate Light" w:hAnsi="EYInterstate Light" w:cs="Arial"/>
          <w:sz w:val="22"/>
          <w:szCs w:val="22"/>
        </w:rPr>
        <w:tab/>
      </w:r>
      <w:r w:rsidR="00085286" w:rsidRPr="00E26A38">
        <w:rPr>
          <w:rFonts w:ascii="EYInterstate Light" w:hAnsi="EYInterstate Light" w:cs="Arial"/>
          <w:sz w:val="22"/>
          <w:szCs w:val="22"/>
        </w:rPr>
        <w:tab/>
      </w:r>
      <w:r w:rsidR="00085286" w:rsidRPr="00E26A38">
        <w:rPr>
          <w:rFonts w:ascii="EYInterstate Light" w:hAnsi="EYInterstate Light" w:cs="Arial"/>
          <w:sz w:val="22"/>
          <w:szCs w:val="22"/>
        </w:rPr>
        <w:tab/>
      </w:r>
      <w:r w:rsidR="00E26A38">
        <w:rPr>
          <w:rFonts w:ascii="EYInterstate Light" w:hAnsi="EYInterstate Light" w:cs="Arial"/>
          <w:sz w:val="22"/>
          <w:szCs w:val="22"/>
        </w:rPr>
        <w:tab/>
      </w:r>
      <w:r w:rsidRPr="00E26A38">
        <w:rPr>
          <w:rFonts w:ascii="EYInterstate Light" w:hAnsi="EYInterstate Light" w:cs="Arial"/>
          <w:sz w:val="22"/>
          <w:szCs w:val="22"/>
        </w:rPr>
        <w:t>Elizabeth R Johnson</w:t>
      </w:r>
    </w:p>
    <w:p w:rsidR="00860B76" w:rsidRPr="00E26A38" w:rsidRDefault="00860B76" w:rsidP="003F50D8">
      <w:pPr>
        <w:spacing w:before="60" w:after="60" w:line="320" w:lineRule="exact"/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 xml:space="preserve">Chief Financial Officer: </w:t>
      </w:r>
      <w:r w:rsidRPr="00E26A38">
        <w:rPr>
          <w:rFonts w:ascii="EYInterstate Light" w:hAnsi="EYInterstate Light" w:cs="Arial"/>
          <w:sz w:val="22"/>
          <w:szCs w:val="22"/>
        </w:rPr>
        <w:tab/>
      </w:r>
      <w:r w:rsidR="00E26A38">
        <w:rPr>
          <w:rFonts w:ascii="EYInterstate Light" w:hAnsi="EYInterstate Light" w:cs="Arial"/>
          <w:sz w:val="22"/>
          <w:szCs w:val="22"/>
        </w:rPr>
        <w:tab/>
      </w:r>
      <w:r w:rsidRPr="00E26A38">
        <w:rPr>
          <w:rFonts w:ascii="EYInterstate Light" w:hAnsi="EYInterstate Light" w:cs="Arial"/>
          <w:sz w:val="22"/>
          <w:szCs w:val="22"/>
        </w:rPr>
        <w:t>Warren Evans</w:t>
      </w:r>
    </w:p>
    <w:p w:rsidR="00860B76" w:rsidRPr="00E26A38" w:rsidRDefault="00860B76" w:rsidP="003F50D8">
      <w:pPr>
        <w:spacing w:before="60" w:after="60" w:line="320" w:lineRule="exact"/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 xml:space="preserve">Vice Chairperson: </w:t>
      </w:r>
      <w:r w:rsidRPr="00E26A38">
        <w:rPr>
          <w:rFonts w:ascii="EYInterstate Light" w:hAnsi="EYInterstate Light" w:cs="Arial"/>
          <w:sz w:val="22"/>
          <w:szCs w:val="22"/>
        </w:rPr>
        <w:tab/>
      </w:r>
      <w:r w:rsidR="00340B4F" w:rsidRPr="00E26A38">
        <w:rPr>
          <w:rFonts w:ascii="EYInterstate Light" w:hAnsi="EYInterstate Light" w:cs="Arial"/>
          <w:sz w:val="22"/>
          <w:szCs w:val="22"/>
        </w:rPr>
        <w:tab/>
      </w:r>
      <w:r w:rsidR="00E26A38">
        <w:rPr>
          <w:rFonts w:ascii="EYInterstate Light" w:hAnsi="EYInterstate Light" w:cs="Arial"/>
          <w:sz w:val="22"/>
          <w:szCs w:val="22"/>
        </w:rPr>
        <w:tab/>
      </w:r>
      <w:r w:rsidRPr="00E26A38">
        <w:rPr>
          <w:rFonts w:ascii="EYInterstate Light" w:hAnsi="EYInterstate Light" w:cs="Arial"/>
          <w:sz w:val="22"/>
          <w:szCs w:val="22"/>
        </w:rPr>
        <w:t>Jana Prestidge</w:t>
      </w:r>
    </w:p>
    <w:p w:rsidR="00860B76" w:rsidRPr="00E26A38" w:rsidRDefault="00860B76" w:rsidP="003F50D8">
      <w:pPr>
        <w:spacing w:before="60" w:after="60" w:line="320" w:lineRule="exact"/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>Independent Director:</w:t>
      </w:r>
      <w:r w:rsidRPr="00E26A38">
        <w:rPr>
          <w:rFonts w:ascii="EYInterstate Light" w:hAnsi="EYInterstate Light" w:cs="Arial"/>
          <w:sz w:val="22"/>
          <w:szCs w:val="22"/>
        </w:rPr>
        <w:tab/>
      </w:r>
      <w:r w:rsidR="00340B4F" w:rsidRPr="00E26A38">
        <w:rPr>
          <w:rFonts w:ascii="EYInterstate Light" w:hAnsi="EYInterstate Light" w:cs="Arial"/>
          <w:sz w:val="22"/>
          <w:szCs w:val="22"/>
        </w:rPr>
        <w:tab/>
      </w:r>
      <w:r w:rsidRPr="00E26A38">
        <w:rPr>
          <w:rFonts w:ascii="EYInterstate Light" w:hAnsi="EYInterstate Light" w:cs="Arial"/>
          <w:sz w:val="22"/>
          <w:szCs w:val="22"/>
        </w:rPr>
        <w:t>Ali Nawaz</w:t>
      </w:r>
    </w:p>
    <w:p w:rsidR="00860B76" w:rsidRPr="00E26A38" w:rsidRDefault="00860B76" w:rsidP="003F50D8">
      <w:pPr>
        <w:spacing w:before="60" w:after="60" w:line="320" w:lineRule="exact"/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 xml:space="preserve">Secretary: </w:t>
      </w:r>
      <w:r w:rsidRPr="00E26A38">
        <w:rPr>
          <w:rFonts w:ascii="EYInterstate Light" w:hAnsi="EYInterstate Light" w:cs="Arial"/>
          <w:sz w:val="22"/>
          <w:szCs w:val="22"/>
        </w:rPr>
        <w:tab/>
      </w:r>
      <w:r w:rsidRPr="00E26A38">
        <w:rPr>
          <w:rFonts w:ascii="EYInterstate Light" w:hAnsi="EYInterstate Light" w:cs="Arial"/>
          <w:sz w:val="22"/>
          <w:szCs w:val="22"/>
        </w:rPr>
        <w:tab/>
      </w:r>
      <w:r w:rsidR="00340B4F" w:rsidRPr="00E26A38">
        <w:rPr>
          <w:rFonts w:ascii="EYInterstate Light" w:hAnsi="EYInterstate Light" w:cs="Arial"/>
          <w:sz w:val="22"/>
          <w:szCs w:val="22"/>
        </w:rPr>
        <w:tab/>
      </w:r>
      <w:r w:rsidR="00340B4F" w:rsidRPr="00E26A38">
        <w:rPr>
          <w:rFonts w:ascii="EYInterstate Light" w:hAnsi="EYInterstate Light" w:cs="Arial"/>
          <w:sz w:val="22"/>
          <w:szCs w:val="22"/>
        </w:rPr>
        <w:tab/>
      </w:r>
      <w:r w:rsidR="00340B4F" w:rsidRPr="00E26A38">
        <w:rPr>
          <w:rFonts w:ascii="EYInterstate Light" w:hAnsi="EYInterstate Light" w:cs="Arial"/>
          <w:sz w:val="22"/>
          <w:szCs w:val="22"/>
        </w:rPr>
        <w:tab/>
      </w:r>
      <w:r w:rsidRPr="00E26A38">
        <w:rPr>
          <w:rFonts w:ascii="EYInterstate Light" w:hAnsi="EYInterstate Light" w:cs="Arial"/>
          <w:sz w:val="22"/>
          <w:szCs w:val="22"/>
        </w:rPr>
        <w:t xml:space="preserve">Ana </w:t>
      </w:r>
      <w:proofErr w:type="spellStart"/>
      <w:r w:rsidRPr="00E26A38">
        <w:rPr>
          <w:rFonts w:ascii="EYInterstate Light" w:hAnsi="EYInterstate Light" w:cs="Arial"/>
          <w:sz w:val="22"/>
          <w:szCs w:val="22"/>
        </w:rPr>
        <w:t>Kusrashvilli</w:t>
      </w:r>
      <w:proofErr w:type="spellEnd"/>
    </w:p>
    <w:p w:rsidR="00860B76" w:rsidRPr="00E26A38" w:rsidRDefault="00860B76" w:rsidP="003F50D8">
      <w:pPr>
        <w:spacing w:before="60" w:after="60" w:line="320" w:lineRule="exact"/>
        <w:jc w:val="both"/>
        <w:rPr>
          <w:rFonts w:ascii="EYInterstate Light" w:hAnsi="EYInterstate Light" w:cs="Arial"/>
          <w:sz w:val="22"/>
          <w:szCs w:val="22"/>
        </w:rPr>
      </w:pPr>
    </w:p>
    <w:p w:rsidR="00860B76" w:rsidRPr="00E26A38" w:rsidRDefault="00860B76" w:rsidP="003F50D8">
      <w:pPr>
        <w:pStyle w:val="Heading3"/>
        <w:spacing w:before="60" w:after="60" w:line="320" w:lineRule="exact"/>
        <w:rPr>
          <w:rFonts w:ascii="EYInterstate Light" w:hAnsi="EYInterstate Light"/>
        </w:rPr>
      </w:pPr>
      <w:r w:rsidRPr="00E26A38">
        <w:rPr>
          <w:rFonts w:ascii="EYInterstate Light" w:hAnsi="EYInterstate Light"/>
        </w:rPr>
        <w:t>Agenda:</w:t>
      </w:r>
    </w:p>
    <w:p w:rsidR="00860B76" w:rsidRPr="00E26A38" w:rsidRDefault="00860B76" w:rsidP="003F50D8">
      <w:pPr>
        <w:pStyle w:val="ListParagraph"/>
        <w:numPr>
          <w:ilvl w:val="0"/>
          <w:numId w:val="6"/>
        </w:numPr>
        <w:spacing w:before="60" w:after="60" w:line="320" w:lineRule="exact"/>
        <w:jc w:val="both"/>
        <w:rPr>
          <w:rFonts w:cs="Arial"/>
          <w:sz w:val="22"/>
          <w:szCs w:val="22"/>
        </w:rPr>
      </w:pPr>
      <w:r w:rsidRPr="00E26A38">
        <w:rPr>
          <w:rFonts w:cs="Arial"/>
          <w:sz w:val="22"/>
          <w:szCs w:val="22"/>
        </w:rPr>
        <w:t>Hearing monthly report of the IT committee</w:t>
      </w:r>
    </w:p>
    <w:p w:rsidR="00860B76" w:rsidRPr="00E26A38" w:rsidRDefault="00860B76" w:rsidP="003F50D8">
      <w:pPr>
        <w:pStyle w:val="ListParagraph"/>
        <w:numPr>
          <w:ilvl w:val="0"/>
          <w:numId w:val="6"/>
        </w:numPr>
        <w:spacing w:before="60" w:after="60" w:line="320" w:lineRule="exact"/>
        <w:jc w:val="both"/>
        <w:rPr>
          <w:rFonts w:cs="Arial"/>
          <w:sz w:val="22"/>
          <w:szCs w:val="22"/>
        </w:rPr>
      </w:pPr>
      <w:r w:rsidRPr="00E26A38">
        <w:rPr>
          <w:rFonts w:cs="Arial"/>
          <w:sz w:val="22"/>
          <w:szCs w:val="22"/>
        </w:rPr>
        <w:t>Approval of amendments to the Operational Plan of PR and Marketing Department</w:t>
      </w:r>
    </w:p>
    <w:p w:rsidR="00860B76" w:rsidRPr="00E26A38" w:rsidRDefault="00860B76" w:rsidP="003F50D8">
      <w:pPr>
        <w:pStyle w:val="ListParagraph"/>
        <w:numPr>
          <w:ilvl w:val="0"/>
          <w:numId w:val="6"/>
        </w:numPr>
        <w:spacing w:before="60" w:after="60" w:line="320" w:lineRule="exact"/>
        <w:jc w:val="both"/>
        <w:rPr>
          <w:rFonts w:cs="Arial"/>
          <w:sz w:val="22"/>
          <w:szCs w:val="22"/>
        </w:rPr>
      </w:pPr>
      <w:r w:rsidRPr="00E26A38">
        <w:rPr>
          <w:rFonts w:cs="Arial"/>
          <w:sz w:val="22"/>
          <w:szCs w:val="22"/>
        </w:rPr>
        <w:t>Authorization of Director, Ali Nawaz for certain functions of the CFO</w:t>
      </w:r>
    </w:p>
    <w:p w:rsidR="00860B76" w:rsidRPr="00E26A38" w:rsidRDefault="00860B76" w:rsidP="003F50D8">
      <w:pPr>
        <w:pStyle w:val="ListParagraph"/>
        <w:numPr>
          <w:ilvl w:val="0"/>
          <w:numId w:val="6"/>
        </w:numPr>
        <w:spacing w:before="60" w:after="60" w:line="320" w:lineRule="exact"/>
        <w:jc w:val="both"/>
        <w:rPr>
          <w:rFonts w:cs="Arial"/>
          <w:sz w:val="22"/>
          <w:szCs w:val="22"/>
        </w:rPr>
      </w:pPr>
      <w:r w:rsidRPr="00E26A38">
        <w:rPr>
          <w:rFonts w:cs="Arial"/>
          <w:sz w:val="22"/>
          <w:szCs w:val="22"/>
        </w:rPr>
        <w:t>Approval of Purchase of Warehouse</w:t>
      </w:r>
    </w:p>
    <w:p w:rsidR="00860B76" w:rsidRPr="00E26A38" w:rsidRDefault="00860B76" w:rsidP="003F50D8">
      <w:pPr>
        <w:tabs>
          <w:tab w:val="left" w:pos="90"/>
        </w:tabs>
        <w:spacing w:before="60" w:after="60" w:line="320" w:lineRule="exact"/>
        <w:jc w:val="both"/>
        <w:rPr>
          <w:rFonts w:ascii="EYInterstate Light" w:hAnsi="EYInterstate Light" w:cs="Arial"/>
          <w:sz w:val="22"/>
          <w:szCs w:val="22"/>
        </w:rPr>
      </w:pPr>
    </w:p>
    <w:p w:rsidR="00860B76" w:rsidRPr="00E26A38" w:rsidRDefault="00860B76" w:rsidP="003F50D8">
      <w:pPr>
        <w:pStyle w:val="ListParagraph"/>
        <w:numPr>
          <w:ilvl w:val="0"/>
          <w:numId w:val="7"/>
        </w:numPr>
        <w:tabs>
          <w:tab w:val="left" w:pos="360"/>
        </w:tabs>
        <w:spacing w:before="60" w:after="60" w:line="320" w:lineRule="exact"/>
        <w:ind w:left="360"/>
        <w:jc w:val="both"/>
        <w:rPr>
          <w:rFonts w:cs="Arial"/>
          <w:sz w:val="22"/>
          <w:szCs w:val="22"/>
        </w:rPr>
      </w:pPr>
      <w:r w:rsidRPr="00E26A38">
        <w:rPr>
          <w:rFonts w:cs="Arial"/>
          <w:sz w:val="22"/>
          <w:szCs w:val="22"/>
        </w:rPr>
        <w:t xml:space="preserve">Reporter: Ana </w:t>
      </w:r>
      <w:proofErr w:type="spellStart"/>
      <w:r w:rsidRPr="00E26A38">
        <w:rPr>
          <w:rFonts w:cs="Arial"/>
          <w:sz w:val="22"/>
          <w:szCs w:val="22"/>
        </w:rPr>
        <w:t>Kusrashvilli</w:t>
      </w:r>
      <w:proofErr w:type="spellEnd"/>
    </w:p>
    <w:p w:rsidR="00860B76" w:rsidRPr="00E26A38" w:rsidRDefault="00860B76" w:rsidP="003F50D8">
      <w:pPr>
        <w:tabs>
          <w:tab w:val="left" w:pos="90"/>
        </w:tabs>
        <w:spacing w:before="60" w:after="60" w:line="320" w:lineRule="exact"/>
        <w:ind w:left="360"/>
        <w:jc w:val="both"/>
        <w:rPr>
          <w:rFonts w:ascii="EYInterstate Light" w:hAnsi="EYInterstate Light" w:cs="Arial"/>
          <w:sz w:val="22"/>
          <w:szCs w:val="22"/>
        </w:rPr>
      </w:pPr>
    </w:p>
    <w:p w:rsidR="00860B76" w:rsidRPr="00E26A38" w:rsidRDefault="00860B76" w:rsidP="003F50D8">
      <w:pPr>
        <w:tabs>
          <w:tab w:val="left" w:pos="90"/>
        </w:tabs>
        <w:spacing w:before="60" w:after="60" w:line="320" w:lineRule="exact"/>
        <w:ind w:left="360"/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>Resolution:</w:t>
      </w:r>
    </w:p>
    <w:p w:rsidR="00860B76" w:rsidRPr="00E26A38" w:rsidRDefault="00860B76" w:rsidP="003F50D8">
      <w:pPr>
        <w:tabs>
          <w:tab w:val="left" w:pos="90"/>
        </w:tabs>
        <w:spacing w:before="60" w:after="60" w:line="320" w:lineRule="exact"/>
        <w:ind w:left="360"/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>Monthly report of the IT committee be heard. “For” – 4, “against” – 0. Annex 1 – monthly report of the IT Committee.</w:t>
      </w:r>
    </w:p>
    <w:p w:rsidR="00340B4F" w:rsidRPr="00E26A38" w:rsidRDefault="00340B4F" w:rsidP="003F50D8">
      <w:pPr>
        <w:tabs>
          <w:tab w:val="left" w:pos="90"/>
        </w:tabs>
        <w:spacing w:before="60" w:after="60" w:line="320" w:lineRule="exact"/>
        <w:ind w:left="360"/>
        <w:jc w:val="both"/>
        <w:rPr>
          <w:rFonts w:ascii="EYInterstate Light" w:hAnsi="EYInterstate Light" w:cs="Arial"/>
          <w:sz w:val="22"/>
          <w:szCs w:val="22"/>
        </w:rPr>
      </w:pPr>
    </w:p>
    <w:p w:rsidR="00860B76" w:rsidRPr="00E26A38" w:rsidRDefault="00860B76" w:rsidP="003F50D8">
      <w:pPr>
        <w:pStyle w:val="ListParagraph"/>
        <w:numPr>
          <w:ilvl w:val="0"/>
          <w:numId w:val="7"/>
        </w:numPr>
        <w:tabs>
          <w:tab w:val="left" w:pos="360"/>
        </w:tabs>
        <w:spacing w:before="60" w:after="60" w:line="320" w:lineRule="exact"/>
        <w:ind w:left="360"/>
        <w:jc w:val="both"/>
        <w:rPr>
          <w:rFonts w:cs="Arial"/>
          <w:sz w:val="22"/>
          <w:szCs w:val="22"/>
        </w:rPr>
      </w:pPr>
      <w:r w:rsidRPr="00E26A38">
        <w:rPr>
          <w:rFonts w:cs="Arial"/>
          <w:sz w:val="22"/>
          <w:szCs w:val="22"/>
        </w:rPr>
        <w:t>Reporter: Jana Prestidge</w:t>
      </w:r>
    </w:p>
    <w:p w:rsidR="00860B76" w:rsidRPr="00E26A38" w:rsidRDefault="00860B76" w:rsidP="003F50D8">
      <w:pPr>
        <w:tabs>
          <w:tab w:val="left" w:pos="90"/>
        </w:tabs>
        <w:spacing w:before="60" w:after="60" w:line="320" w:lineRule="exact"/>
        <w:jc w:val="both"/>
        <w:rPr>
          <w:rFonts w:ascii="EYInterstate Light" w:hAnsi="EYInterstate Light" w:cs="Arial"/>
          <w:sz w:val="22"/>
          <w:szCs w:val="22"/>
        </w:rPr>
      </w:pPr>
    </w:p>
    <w:p w:rsidR="00860B76" w:rsidRPr="00E26A38" w:rsidRDefault="00860B76" w:rsidP="003F50D8">
      <w:pPr>
        <w:tabs>
          <w:tab w:val="left" w:pos="90"/>
        </w:tabs>
        <w:spacing w:before="60" w:after="60" w:line="320" w:lineRule="exact"/>
        <w:ind w:left="360"/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 xml:space="preserve">Resolution: </w:t>
      </w:r>
    </w:p>
    <w:p w:rsidR="00860B76" w:rsidRPr="00E26A38" w:rsidRDefault="00860B76" w:rsidP="003F50D8">
      <w:pPr>
        <w:tabs>
          <w:tab w:val="left" w:pos="90"/>
        </w:tabs>
        <w:spacing w:before="60" w:after="60" w:line="320" w:lineRule="exact"/>
        <w:ind w:left="360"/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 xml:space="preserve">Approve amendments to the operational plan of PR and Marketing department for the year 20X6. “For” – 4, “against” – 0. Annex 2 – Updated Operational </w:t>
      </w:r>
      <w:proofErr w:type="spellStart"/>
      <w:r w:rsidRPr="00E26A38">
        <w:rPr>
          <w:rFonts w:ascii="EYInterstate Light" w:hAnsi="EYInterstate Light" w:cs="Arial"/>
          <w:sz w:val="22"/>
          <w:szCs w:val="22"/>
        </w:rPr>
        <w:t>Plan_PR</w:t>
      </w:r>
      <w:proofErr w:type="spellEnd"/>
      <w:r w:rsidRPr="00E26A38">
        <w:rPr>
          <w:rFonts w:ascii="EYInterstate Light" w:hAnsi="EYInterstate Light" w:cs="Arial"/>
          <w:sz w:val="22"/>
          <w:szCs w:val="22"/>
        </w:rPr>
        <w:t xml:space="preserve"> &amp; Marketing</w:t>
      </w:r>
    </w:p>
    <w:p w:rsidR="00860B76" w:rsidRPr="00E26A38" w:rsidRDefault="00860B76" w:rsidP="003F50D8">
      <w:pPr>
        <w:tabs>
          <w:tab w:val="left" w:pos="90"/>
        </w:tabs>
        <w:spacing w:before="60" w:after="60" w:line="320" w:lineRule="exact"/>
        <w:ind w:left="360"/>
        <w:jc w:val="both"/>
        <w:rPr>
          <w:rFonts w:ascii="EYInterstate Light" w:hAnsi="EYInterstate Light" w:cs="Arial"/>
          <w:sz w:val="22"/>
          <w:szCs w:val="22"/>
        </w:rPr>
      </w:pPr>
    </w:p>
    <w:p w:rsidR="00860B76" w:rsidRPr="00E26A38" w:rsidRDefault="00860B76" w:rsidP="003F50D8">
      <w:pPr>
        <w:pStyle w:val="ListParagraph"/>
        <w:numPr>
          <w:ilvl w:val="0"/>
          <w:numId w:val="7"/>
        </w:numPr>
        <w:tabs>
          <w:tab w:val="left" w:pos="360"/>
        </w:tabs>
        <w:spacing w:before="60" w:after="60" w:line="320" w:lineRule="exact"/>
        <w:ind w:left="360"/>
        <w:jc w:val="both"/>
        <w:rPr>
          <w:rFonts w:cs="Arial"/>
          <w:sz w:val="22"/>
          <w:szCs w:val="22"/>
        </w:rPr>
      </w:pPr>
      <w:r w:rsidRPr="00E26A38">
        <w:rPr>
          <w:rFonts w:cs="Arial"/>
          <w:sz w:val="22"/>
          <w:szCs w:val="22"/>
        </w:rPr>
        <w:t>Reporter:</w:t>
      </w:r>
      <w:r w:rsidR="00085286" w:rsidRPr="00E26A38">
        <w:rPr>
          <w:rFonts w:cs="Arial"/>
          <w:sz w:val="22"/>
          <w:szCs w:val="22"/>
        </w:rPr>
        <w:t xml:space="preserve"> </w:t>
      </w:r>
      <w:r w:rsidRPr="00E26A38">
        <w:rPr>
          <w:rFonts w:cs="Arial"/>
          <w:sz w:val="22"/>
          <w:szCs w:val="22"/>
        </w:rPr>
        <w:t>Warren Evans</w:t>
      </w:r>
    </w:p>
    <w:p w:rsidR="00860B76" w:rsidRPr="00E26A38" w:rsidRDefault="00860B76" w:rsidP="003F50D8">
      <w:pPr>
        <w:tabs>
          <w:tab w:val="left" w:pos="90"/>
        </w:tabs>
        <w:spacing w:before="60" w:after="60" w:line="320" w:lineRule="exact"/>
        <w:jc w:val="both"/>
        <w:rPr>
          <w:rFonts w:ascii="EYInterstate Light" w:hAnsi="EYInterstate Light" w:cs="Arial"/>
          <w:sz w:val="22"/>
          <w:szCs w:val="22"/>
        </w:rPr>
      </w:pPr>
    </w:p>
    <w:p w:rsidR="00860B76" w:rsidRPr="00E26A38" w:rsidRDefault="00860B76" w:rsidP="003F50D8">
      <w:pPr>
        <w:tabs>
          <w:tab w:val="left" w:pos="90"/>
        </w:tabs>
        <w:spacing w:before="60" w:after="60" w:line="320" w:lineRule="exact"/>
        <w:ind w:left="360"/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 xml:space="preserve">Resolution: </w:t>
      </w:r>
    </w:p>
    <w:p w:rsidR="00860B76" w:rsidRPr="00E26A38" w:rsidRDefault="00860B76" w:rsidP="003F50D8">
      <w:pPr>
        <w:tabs>
          <w:tab w:val="left" w:pos="90"/>
        </w:tabs>
        <w:spacing w:before="60" w:after="60" w:line="320" w:lineRule="exact"/>
        <w:ind w:left="360"/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 xml:space="preserve">For the period of 10 July 20X6 – 17 July 20X6 to authorize Director, Ali Nawaz, to authorize the purchase orders for the property, plant and equipment. </w:t>
      </w:r>
      <w:r w:rsidR="00903B1D">
        <w:rPr>
          <w:rFonts w:ascii="EYInterstate Light" w:hAnsi="EYInterstate Light" w:cs="Arial"/>
          <w:sz w:val="22"/>
          <w:szCs w:val="22"/>
        </w:rPr>
        <w:t>Warren Evans</w:t>
      </w:r>
      <w:r w:rsidRPr="00E26A38">
        <w:rPr>
          <w:rFonts w:ascii="EYInterstate Light" w:hAnsi="EYInterstate Light" w:cs="Arial"/>
          <w:sz w:val="22"/>
          <w:szCs w:val="22"/>
        </w:rPr>
        <w:t xml:space="preserve"> to issue an order giving abovementioned authorities to </w:t>
      </w:r>
      <w:r w:rsidR="00903B1D">
        <w:rPr>
          <w:rFonts w:ascii="EYInterstate Light" w:hAnsi="EYInterstate Light" w:cs="Arial"/>
          <w:sz w:val="22"/>
          <w:szCs w:val="22"/>
        </w:rPr>
        <w:t>Ali Nawaz</w:t>
      </w:r>
      <w:r w:rsidRPr="00E26A38">
        <w:rPr>
          <w:rFonts w:ascii="EYInterstate Light" w:hAnsi="EYInterstate Light" w:cs="Arial"/>
          <w:sz w:val="22"/>
          <w:szCs w:val="22"/>
        </w:rPr>
        <w:t xml:space="preserve">. </w:t>
      </w:r>
    </w:p>
    <w:p w:rsidR="00860B76" w:rsidRPr="00E26A38" w:rsidRDefault="00860B76" w:rsidP="003F50D8">
      <w:pPr>
        <w:tabs>
          <w:tab w:val="left" w:pos="90"/>
        </w:tabs>
        <w:spacing w:before="60" w:after="60" w:line="320" w:lineRule="exact"/>
        <w:ind w:left="360"/>
        <w:jc w:val="both"/>
        <w:rPr>
          <w:rFonts w:ascii="EYInterstate Light" w:hAnsi="EYInterstate Light" w:cs="Arial"/>
          <w:sz w:val="22"/>
          <w:szCs w:val="22"/>
        </w:rPr>
      </w:pPr>
    </w:p>
    <w:p w:rsidR="00860B76" w:rsidRPr="00E26A38" w:rsidRDefault="00860B76" w:rsidP="003F50D8">
      <w:pPr>
        <w:pStyle w:val="ListParagraph"/>
        <w:numPr>
          <w:ilvl w:val="0"/>
          <w:numId w:val="7"/>
        </w:numPr>
        <w:tabs>
          <w:tab w:val="left" w:pos="360"/>
        </w:tabs>
        <w:spacing w:before="60" w:after="60" w:line="320" w:lineRule="exact"/>
        <w:ind w:left="360"/>
        <w:jc w:val="both"/>
        <w:rPr>
          <w:rFonts w:cs="Arial"/>
          <w:sz w:val="22"/>
          <w:szCs w:val="22"/>
        </w:rPr>
      </w:pPr>
      <w:r w:rsidRPr="00E26A38">
        <w:rPr>
          <w:rFonts w:cs="Arial"/>
          <w:sz w:val="22"/>
          <w:szCs w:val="22"/>
        </w:rPr>
        <w:t xml:space="preserve">Reporter: </w:t>
      </w:r>
      <w:r w:rsidR="007735AA" w:rsidRPr="00E26A38">
        <w:rPr>
          <w:rFonts w:cs="Arial"/>
          <w:sz w:val="22"/>
          <w:szCs w:val="22"/>
        </w:rPr>
        <w:t>Warren Evans</w:t>
      </w:r>
    </w:p>
    <w:p w:rsidR="00860B76" w:rsidRPr="00E26A38" w:rsidRDefault="007735AA" w:rsidP="003F50D8">
      <w:pPr>
        <w:spacing w:before="60" w:after="60" w:line="320" w:lineRule="exact"/>
        <w:ind w:left="360"/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>Approve the purchase of the warehouse in the amount of $5,200,000 located at 156 Mountain Ridge St. Zurich, Switzerland. “For” – 4, “against” – 0.  Annex – 2.  Purchase of building to move forward.</w:t>
      </w:r>
    </w:p>
    <w:p w:rsidR="00F7733E" w:rsidRPr="00E26A38" w:rsidRDefault="00F7733E" w:rsidP="00860B76">
      <w:pPr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B73AE2" wp14:editId="3F5AE6CA">
                <wp:simplePos x="0" y="0"/>
                <wp:positionH relativeFrom="margin">
                  <wp:posOffset>0</wp:posOffset>
                </wp:positionH>
                <wp:positionV relativeFrom="paragraph">
                  <wp:posOffset>207645</wp:posOffset>
                </wp:positionV>
                <wp:extent cx="2360930" cy="1404620"/>
                <wp:effectExtent l="0" t="0" r="11430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33E" w:rsidRPr="00F7733E" w:rsidRDefault="00F7733E" w:rsidP="00F7733E">
                            <w:pPr>
                              <w:rPr>
                                <w:rFonts w:ascii="Brush Script MT" w:hAnsi="Brush Script MT"/>
                                <w:sz w:val="48"/>
                                <w:szCs w:val="48"/>
                              </w:rPr>
                            </w:pPr>
                            <w:r w:rsidRPr="00F7733E">
                              <w:rPr>
                                <w:rFonts w:ascii="Brush Script MT" w:hAnsi="Brush Script MT"/>
                                <w:sz w:val="48"/>
                                <w:szCs w:val="48"/>
                              </w:rPr>
                              <w:t>Elizabeth R Johnson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B73A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P3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">
                <v:textbox style="mso-fit-shape-to-text:t">
                  <w:txbxContent>
                    <w:p w:rsidR="00F7733E" w:rsidRPr="00F7733E" w:rsidRDefault="00F7733E" w:rsidP="00F7733E">
                      <w:pPr>
                        <w:rPr>
                          <w:rFonts w:ascii="Brush Script MT" w:hAnsi="Brush Script MT"/>
                          <w:sz w:val="48"/>
                          <w:szCs w:val="48"/>
                        </w:rPr>
                      </w:pPr>
                      <w:r w:rsidRPr="00F7733E">
                        <w:rPr>
                          <w:rFonts w:ascii="Brush Script MT" w:hAnsi="Brush Script MT"/>
                          <w:sz w:val="48"/>
                          <w:szCs w:val="48"/>
                        </w:rPr>
                        <w:t>Elizabeth R Johnson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733E" w:rsidRPr="00E26A38" w:rsidRDefault="00F7733E" w:rsidP="00860B76">
      <w:pPr>
        <w:jc w:val="both"/>
        <w:rPr>
          <w:rFonts w:ascii="EYInterstate Light" w:hAnsi="EYInterstate Light" w:cs="Arial"/>
          <w:sz w:val="22"/>
          <w:szCs w:val="22"/>
        </w:rPr>
      </w:pPr>
    </w:p>
    <w:p w:rsidR="00F7733E" w:rsidRPr="00E26A38" w:rsidRDefault="00F7733E" w:rsidP="00860B76">
      <w:pPr>
        <w:jc w:val="both"/>
        <w:rPr>
          <w:rFonts w:ascii="EYInterstate Light" w:hAnsi="EYInterstate Light" w:cs="Arial"/>
          <w:sz w:val="22"/>
          <w:szCs w:val="22"/>
        </w:rPr>
      </w:pPr>
    </w:p>
    <w:p w:rsidR="00F7733E" w:rsidRPr="00E26A38" w:rsidRDefault="00F7733E" w:rsidP="00860B76">
      <w:pPr>
        <w:jc w:val="both"/>
        <w:rPr>
          <w:rFonts w:ascii="EYInterstate Light" w:hAnsi="EYInterstate Light" w:cs="Arial"/>
          <w:sz w:val="22"/>
          <w:szCs w:val="22"/>
        </w:rPr>
      </w:pPr>
    </w:p>
    <w:p w:rsidR="00F7733E" w:rsidRPr="00E26A38" w:rsidRDefault="00F7733E" w:rsidP="00860B76">
      <w:pPr>
        <w:jc w:val="both"/>
        <w:rPr>
          <w:rFonts w:ascii="EYInterstate Light" w:hAnsi="EYInterstate Light" w:cs="Arial"/>
          <w:sz w:val="22"/>
          <w:szCs w:val="22"/>
        </w:rPr>
      </w:pPr>
    </w:p>
    <w:p w:rsidR="00860B76" w:rsidRPr="00E26A38" w:rsidRDefault="00860B76" w:rsidP="00860B76">
      <w:pPr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 xml:space="preserve">__________________ </w:t>
      </w:r>
    </w:p>
    <w:p w:rsidR="00860B76" w:rsidRPr="00E26A38" w:rsidRDefault="00860B76" w:rsidP="00860B76">
      <w:pPr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>Chairman of the Board of Directors:</w:t>
      </w:r>
      <w:r w:rsidR="00085286" w:rsidRPr="00E26A38">
        <w:rPr>
          <w:rFonts w:ascii="EYInterstate Light" w:hAnsi="EYInterstate Light" w:cs="Arial"/>
          <w:sz w:val="22"/>
          <w:szCs w:val="22"/>
        </w:rPr>
        <w:t xml:space="preserve"> </w:t>
      </w:r>
    </w:p>
    <w:p w:rsidR="00860B76" w:rsidRPr="00E26A38" w:rsidRDefault="00860B76" w:rsidP="00860B76">
      <w:pPr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>Elizabeth R Johnson</w:t>
      </w:r>
    </w:p>
    <w:p w:rsidR="00860B76" w:rsidRPr="00E26A38" w:rsidRDefault="00860B76" w:rsidP="00860B76">
      <w:pPr>
        <w:jc w:val="both"/>
        <w:rPr>
          <w:rFonts w:ascii="EYInterstate Light" w:hAnsi="EYInterstate Light"/>
          <w:sz w:val="20"/>
        </w:rPr>
      </w:pPr>
    </w:p>
    <w:p w:rsidR="003F50D8" w:rsidRPr="00E26A38" w:rsidRDefault="003F50D8">
      <w:pPr>
        <w:overflowPunct/>
        <w:autoSpaceDE/>
        <w:autoSpaceDN/>
        <w:adjustRightInd/>
        <w:textAlignment w:val="auto"/>
        <w:rPr>
          <w:rFonts w:ascii="EYInterstate Light" w:hAnsi="EYInterstate Light" w:cs="Arial"/>
          <w:b/>
          <w:kern w:val="28"/>
          <w:sz w:val="22"/>
          <w:szCs w:val="22"/>
        </w:rPr>
      </w:pPr>
      <w:r w:rsidRPr="00E26A38">
        <w:rPr>
          <w:rFonts w:ascii="EYInterstate Light" w:hAnsi="EYInterstate Light" w:cs="Arial"/>
          <w:b/>
          <w:kern w:val="28"/>
          <w:sz w:val="22"/>
          <w:szCs w:val="22"/>
        </w:rPr>
        <w:br w:type="page"/>
      </w:r>
    </w:p>
    <w:p w:rsidR="00336FF6" w:rsidRPr="00E26A38" w:rsidRDefault="00336FF6">
      <w:pPr>
        <w:overflowPunct/>
        <w:autoSpaceDE/>
        <w:autoSpaceDN/>
        <w:adjustRightInd/>
        <w:textAlignment w:val="auto"/>
        <w:rPr>
          <w:rFonts w:ascii="EYInterstate Light" w:hAnsi="EYInterstate Light" w:cs="Arial"/>
          <w:b/>
          <w:kern w:val="28"/>
          <w:sz w:val="22"/>
          <w:szCs w:val="22"/>
        </w:rPr>
      </w:pPr>
    </w:p>
    <w:p w:rsidR="00860B76" w:rsidRPr="00E26A38" w:rsidRDefault="00336FF6" w:rsidP="00860B76">
      <w:pPr>
        <w:jc w:val="center"/>
        <w:rPr>
          <w:rFonts w:ascii="EYInterstate Light" w:hAnsi="EYInterstate Light" w:cs="Arial"/>
          <w:b/>
          <w:sz w:val="28"/>
          <w:szCs w:val="22"/>
        </w:rPr>
      </w:pPr>
      <w:r w:rsidRPr="00E26A38">
        <w:rPr>
          <w:rFonts w:ascii="EYInterstate Light" w:hAnsi="EYInterstate Light" w:cs="Arial"/>
          <w:b/>
          <w:sz w:val="28"/>
          <w:szCs w:val="22"/>
        </w:rPr>
        <w:t xml:space="preserve"> </w:t>
      </w:r>
      <w:r w:rsidR="00860B76" w:rsidRPr="00E26A38">
        <w:rPr>
          <w:rFonts w:ascii="EYInterstate Light" w:hAnsi="EYInterstate Light" w:cs="Arial"/>
          <w:b/>
          <w:sz w:val="28"/>
          <w:szCs w:val="22"/>
        </w:rPr>
        <w:t>Order of the CFO</w:t>
      </w:r>
    </w:p>
    <w:p w:rsidR="00860B76" w:rsidRPr="00E26A38" w:rsidRDefault="00860B76" w:rsidP="003F50D8">
      <w:pPr>
        <w:spacing w:before="60" w:after="60" w:line="320" w:lineRule="exact"/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>Date: 8 July 20X6</w:t>
      </w:r>
    </w:p>
    <w:p w:rsidR="00860B76" w:rsidRPr="00E26A38" w:rsidRDefault="00860B76" w:rsidP="003F50D8">
      <w:pPr>
        <w:spacing w:before="60" w:after="60" w:line="320" w:lineRule="exact"/>
        <w:jc w:val="both"/>
        <w:rPr>
          <w:rFonts w:ascii="EYInterstate Light" w:hAnsi="EYInterstate Light" w:cs="Arial"/>
          <w:sz w:val="22"/>
          <w:szCs w:val="22"/>
        </w:rPr>
      </w:pPr>
    </w:p>
    <w:p w:rsidR="00860B76" w:rsidRPr="00E26A38" w:rsidRDefault="00860B76" w:rsidP="003F50D8">
      <w:pPr>
        <w:spacing w:before="60" w:after="60" w:line="320" w:lineRule="exact"/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>In accordance with the decision of the board of directors of the Summit Equipment, dated 8 July 20X6 (refer to meeting minutes #14, point 3), I authorize Director, Ali Nawaz to approve the purchase orders for the property, plant and equipment in the period from 10 July 20X6 until 17 July 20X6.</w:t>
      </w:r>
      <w:r w:rsidR="00085286" w:rsidRPr="00E26A38">
        <w:rPr>
          <w:rFonts w:ascii="EYInterstate Light" w:hAnsi="EYInterstate Light" w:cs="Arial"/>
          <w:sz w:val="22"/>
          <w:szCs w:val="22"/>
        </w:rPr>
        <w:t xml:space="preserve"> </w:t>
      </w:r>
      <w:r w:rsidRPr="00E26A38">
        <w:rPr>
          <w:rFonts w:ascii="EYInterstate Light" w:hAnsi="EYInterstate Light" w:cs="Arial"/>
          <w:sz w:val="22"/>
          <w:szCs w:val="22"/>
        </w:rPr>
        <w:t>Additionally, I authorize Ali Nawaz to sign the agreement for the purchase of t</w:t>
      </w:r>
      <w:r w:rsidR="00BD2B3D" w:rsidRPr="00E26A38">
        <w:rPr>
          <w:rFonts w:ascii="EYInterstate Light" w:hAnsi="EYInterstate Light" w:cs="Arial"/>
          <w:sz w:val="22"/>
          <w:szCs w:val="22"/>
        </w:rPr>
        <w:t>he warehouse in the amount of $5</w:t>
      </w:r>
      <w:r w:rsidRPr="00E26A38">
        <w:rPr>
          <w:rFonts w:ascii="EYInterstate Light" w:hAnsi="EYInterstate Light" w:cs="Arial"/>
          <w:sz w:val="22"/>
          <w:szCs w:val="22"/>
        </w:rPr>
        <w:t>,200,000 located at 156 Mountain Ridge St. Zurich, Switzerland.</w:t>
      </w:r>
      <w:r w:rsidR="00085286" w:rsidRPr="00E26A38">
        <w:rPr>
          <w:rFonts w:ascii="EYInterstate Light" w:hAnsi="EYInterstate Light" w:cs="Arial"/>
          <w:sz w:val="22"/>
          <w:szCs w:val="22"/>
        </w:rPr>
        <w:t xml:space="preserve"> </w:t>
      </w:r>
      <w:r w:rsidRPr="00E26A38">
        <w:rPr>
          <w:rFonts w:ascii="EYInterstate Light" w:hAnsi="EYInterstate Light" w:cs="Arial"/>
          <w:sz w:val="22"/>
          <w:szCs w:val="22"/>
        </w:rPr>
        <w:t>This purchase was approved by the Board at the meeting held on 8 July 20X6.</w:t>
      </w:r>
    </w:p>
    <w:p w:rsidR="00860B76" w:rsidRPr="00E26A38" w:rsidRDefault="00F7733E" w:rsidP="00860B76">
      <w:pPr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B327C3" wp14:editId="67090E8C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2360930" cy="1404620"/>
                <wp:effectExtent l="0" t="0" r="1143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33E" w:rsidRPr="00B60D7C" w:rsidRDefault="00F7733E" w:rsidP="00F7733E">
                            <w:pPr>
                              <w:rPr>
                                <w:rFonts w:ascii="Brush Script MT" w:hAnsi="Brush Script MT"/>
                                <w:sz w:val="56"/>
                                <w:szCs w:val="56"/>
                              </w:rPr>
                            </w:pPr>
                            <w:r w:rsidRPr="00B60D7C">
                              <w:rPr>
                                <w:rFonts w:ascii="Brush Script MT" w:hAnsi="Brush Script MT"/>
                                <w:sz w:val="56"/>
                                <w:szCs w:val="56"/>
                              </w:rPr>
                              <w:t>Warren Evans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327C3" id="_x0000_s1027" type="#_x0000_t202" style="position:absolute;left:0;text-align:left;margin-left:0;margin-top:8.7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K9jSkTcAAAABwEAAA8AAABkcnMvZG93bnJldi54&#10;bWxMj0tPwzAQhO9I/AdrkbhRp2mVViFOVUVwrdSHxHUbL0nAjxA7afj3LCc4zs5q5ptiN1sjJhpC&#10;552C5SIBQa72unONgsv59WkLIkR0Go13pOCbAuzK+7sCc+1v7kjTKTaCQ1zIUUEbY59LGeqWLIaF&#10;78mx9+4Hi5Hl0Eg94I3DrZFpkmTSYue4ocWeqpbqz9NoFYznaj8dq/TjbTro9SF7QYvmS6nHh3n/&#10;DCLSHP+e4Ref0aFkpqsfnQ7CKOAhka+bNQh2V5slD7kqSFfbDGRZyP/85Q8A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r2NKRNwAAAAHAQAADwAAAAAAAAAAAAAAAACCBAAAZHJzL2Rv&#10;d25yZXYueG1sUEsFBgAAAAAEAAQA8wAAAIsFAAAAAA==&#10;">
                <v:textbox style="mso-fit-shape-to-text:t">
                  <w:txbxContent>
                    <w:p w:rsidR="00F7733E" w:rsidRPr="00B60D7C" w:rsidRDefault="00F7733E" w:rsidP="00F7733E">
                      <w:pPr>
                        <w:rPr>
                          <w:rFonts w:ascii="Brush Script MT" w:hAnsi="Brush Script MT"/>
                          <w:sz w:val="56"/>
                          <w:szCs w:val="56"/>
                        </w:rPr>
                      </w:pPr>
                      <w:r w:rsidRPr="00B60D7C">
                        <w:rPr>
                          <w:rFonts w:ascii="Brush Script MT" w:hAnsi="Brush Script MT"/>
                          <w:sz w:val="56"/>
                          <w:szCs w:val="56"/>
                        </w:rPr>
                        <w:t>Warren Evans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0B76" w:rsidRPr="00E26A38" w:rsidRDefault="00860B76" w:rsidP="00860B76">
      <w:pPr>
        <w:jc w:val="both"/>
        <w:rPr>
          <w:rFonts w:ascii="EYInterstate Light" w:hAnsi="EYInterstate Light" w:cs="Arial"/>
          <w:sz w:val="22"/>
          <w:szCs w:val="22"/>
        </w:rPr>
      </w:pPr>
    </w:p>
    <w:p w:rsidR="00860B76" w:rsidRPr="00E26A38" w:rsidRDefault="00860B76" w:rsidP="00860B76">
      <w:pPr>
        <w:jc w:val="both"/>
        <w:rPr>
          <w:rFonts w:ascii="EYInterstate Light" w:hAnsi="EYInterstate Light" w:cs="Arial"/>
          <w:sz w:val="22"/>
          <w:szCs w:val="22"/>
        </w:rPr>
      </w:pPr>
    </w:p>
    <w:p w:rsidR="00F7733E" w:rsidRPr="00E26A38" w:rsidRDefault="00F7733E" w:rsidP="00860B76">
      <w:pPr>
        <w:jc w:val="both"/>
        <w:rPr>
          <w:rFonts w:ascii="EYInterstate Light" w:hAnsi="EYInterstate Light" w:cs="Arial"/>
          <w:sz w:val="22"/>
          <w:szCs w:val="22"/>
        </w:rPr>
      </w:pPr>
    </w:p>
    <w:p w:rsidR="00F7733E" w:rsidRPr="00E26A38" w:rsidRDefault="00F7733E" w:rsidP="00860B76">
      <w:pPr>
        <w:jc w:val="both"/>
        <w:rPr>
          <w:rFonts w:ascii="EYInterstate Light" w:hAnsi="EYInterstate Light" w:cs="Arial"/>
          <w:sz w:val="22"/>
          <w:szCs w:val="22"/>
        </w:rPr>
      </w:pPr>
    </w:p>
    <w:p w:rsidR="00860B76" w:rsidRPr="00E26A38" w:rsidRDefault="00860B76" w:rsidP="00860B76">
      <w:pPr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>__________________</w:t>
      </w:r>
    </w:p>
    <w:p w:rsidR="00860B76" w:rsidRPr="00E26A38" w:rsidRDefault="00860B76" w:rsidP="00860B76">
      <w:pPr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>Warren Evans</w:t>
      </w:r>
    </w:p>
    <w:p w:rsidR="00860B76" w:rsidRPr="00E26A38" w:rsidRDefault="00860B76" w:rsidP="00860B76">
      <w:pPr>
        <w:jc w:val="both"/>
        <w:rPr>
          <w:rFonts w:ascii="EYInterstate Light" w:hAnsi="EYInterstate Light" w:cs="Arial"/>
          <w:sz w:val="22"/>
          <w:szCs w:val="22"/>
        </w:rPr>
      </w:pPr>
      <w:r w:rsidRPr="00E26A38">
        <w:rPr>
          <w:rFonts w:ascii="EYInterstate Light" w:hAnsi="EYInterstate Light" w:cs="Arial"/>
          <w:sz w:val="22"/>
          <w:szCs w:val="22"/>
        </w:rPr>
        <w:t>Chief Financial Office</w:t>
      </w:r>
    </w:p>
    <w:p w:rsidR="00860B76" w:rsidRPr="00E26A38" w:rsidRDefault="00860B76" w:rsidP="00860B76">
      <w:pPr>
        <w:rPr>
          <w:rFonts w:ascii="EYInterstate Light" w:hAnsi="EYInterstate Light" w:cs="Arial"/>
          <w:sz w:val="22"/>
          <w:szCs w:val="22"/>
        </w:rPr>
      </w:pPr>
    </w:p>
    <w:p w:rsidR="00336FF6" w:rsidRPr="00E26A38" w:rsidRDefault="00336FF6" w:rsidP="00336FF6">
      <w:pPr>
        <w:pStyle w:val="Heading1"/>
        <w:rPr>
          <w:rFonts w:ascii="EYInterstate Light" w:hAnsi="EYInterstate Light"/>
        </w:rPr>
      </w:pPr>
    </w:p>
    <w:sectPr w:rsidR="00336FF6" w:rsidRPr="00E26A38" w:rsidSect="00C526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9" w:h="16834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F88" w:rsidRDefault="00FF5F88">
      <w:r>
        <w:separator/>
      </w:r>
    </w:p>
  </w:endnote>
  <w:endnote w:type="continuationSeparator" w:id="0">
    <w:p w:rsidR="00FF5F88" w:rsidRDefault="00FF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Y Gothic Cond Medium">
    <w:altName w:val="Times New Roman"/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0D8" w:rsidRPr="00E26A38" w:rsidRDefault="003F50D8" w:rsidP="003F50D8">
    <w:pPr>
      <w:pStyle w:val="Footer"/>
      <w:tabs>
        <w:tab w:val="clear" w:pos="4680"/>
      </w:tabs>
      <w:rPr>
        <w:rFonts w:ascii="EYInterstate Light" w:hAnsi="EYInterstate Light"/>
        <w:sz w:val="18"/>
        <w:szCs w:val="18"/>
      </w:rPr>
    </w:pPr>
    <w:r w:rsidRPr="00E26A38">
      <w:rPr>
        <w:rFonts w:ascii="EYInterstate Light" w:hAnsi="EYInterstate Light"/>
        <w:sz w:val="18"/>
        <w:szCs w:val="18"/>
      </w:rPr>
      <w:t xml:space="preserve">Page </w:t>
    </w:r>
    <w:r w:rsidRPr="00E26A38">
      <w:rPr>
        <w:rFonts w:ascii="EYInterstate Light" w:hAnsi="EYInterstate Light"/>
        <w:sz w:val="18"/>
        <w:szCs w:val="18"/>
      </w:rPr>
      <w:fldChar w:fldCharType="begin"/>
    </w:r>
    <w:r w:rsidRPr="00E26A38">
      <w:rPr>
        <w:rFonts w:ascii="EYInterstate Light" w:hAnsi="EYInterstate Light"/>
        <w:sz w:val="18"/>
        <w:szCs w:val="18"/>
      </w:rPr>
      <w:instrText xml:space="preserve"> PAGE   \* MERGEFORMAT </w:instrText>
    </w:r>
    <w:r w:rsidRPr="00E26A38">
      <w:rPr>
        <w:rFonts w:ascii="EYInterstate Light" w:hAnsi="EYInterstate Light"/>
        <w:sz w:val="18"/>
        <w:szCs w:val="18"/>
      </w:rPr>
      <w:fldChar w:fldCharType="separate"/>
    </w:r>
    <w:r w:rsidR="009F00E5">
      <w:rPr>
        <w:rFonts w:ascii="EYInterstate Light" w:hAnsi="EYInterstate Light"/>
        <w:noProof/>
        <w:sz w:val="18"/>
        <w:szCs w:val="18"/>
      </w:rPr>
      <w:t>2</w:t>
    </w:r>
    <w:r w:rsidRPr="00E26A38">
      <w:rPr>
        <w:rFonts w:ascii="EYInterstate Light" w:hAnsi="EYInterstate Light"/>
        <w:sz w:val="18"/>
        <w:szCs w:val="18"/>
      </w:rPr>
      <w:fldChar w:fldCharType="end"/>
    </w:r>
    <w:r w:rsidRPr="00E26A38">
      <w:rPr>
        <w:rFonts w:ascii="EYInterstate Light" w:hAnsi="EYInterstate Light"/>
        <w:sz w:val="18"/>
        <w:szCs w:val="18"/>
      </w:rPr>
      <w:t xml:space="preserve"> of </w:t>
    </w:r>
    <w:r w:rsidRPr="00E26A38">
      <w:rPr>
        <w:rFonts w:ascii="EYInterstate Light" w:hAnsi="EYInterstate Light"/>
        <w:sz w:val="18"/>
        <w:szCs w:val="18"/>
      </w:rPr>
      <w:fldChar w:fldCharType="begin"/>
    </w:r>
    <w:r w:rsidRPr="00E26A38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E26A38">
      <w:rPr>
        <w:rFonts w:ascii="EYInterstate Light" w:hAnsi="EYInterstate Light"/>
        <w:sz w:val="18"/>
        <w:szCs w:val="18"/>
      </w:rPr>
      <w:fldChar w:fldCharType="separate"/>
    </w:r>
    <w:r w:rsidR="009F00E5">
      <w:rPr>
        <w:rFonts w:ascii="EYInterstate Light" w:hAnsi="EYInterstate Light"/>
        <w:noProof/>
        <w:sz w:val="18"/>
        <w:szCs w:val="18"/>
      </w:rPr>
      <w:t>3</w:t>
    </w:r>
    <w:r w:rsidRPr="00E26A38">
      <w:rPr>
        <w:rFonts w:ascii="EYInterstate Light" w:hAnsi="EYInterstate Light"/>
        <w:noProof/>
        <w:sz w:val="18"/>
        <w:szCs w:val="18"/>
      </w:rPr>
      <w:fldChar w:fldCharType="end"/>
    </w:r>
    <w:r w:rsidRPr="00E26A38">
      <w:rPr>
        <w:rFonts w:ascii="EYInterstate Light" w:hAnsi="EYInterstate Light"/>
        <w:sz w:val="18"/>
        <w:szCs w:val="18"/>
      </w:rPr>
      <w:tab/>
      <w:t>The Audit Academy</w:t>
    </w:r>
  </w:p>
  <w:p w:rsidR="00336FF6" w:rsidRPr="00E26A38" w:rsidRDefault="009F00E5" w:rsidP="003F50D8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2019</w:t>
    </w:r>
    <w:r w:rsidR="003F50D8" w:rsidRPr="00E26A38">
      <w:rPr>
        <w:rFonts w:ascii="EYInterstate Light" w:hAnsi="EYInterstate Light"/>
        <w:sz w:val="18"/>
        <w:szCs w:val="18"/>
      </w:rPr>
      <w:t xml:space="preserve"> EYGM Limited</w:t>
    </w:r>
    <w:r w:rsidR="003F50D8" w:rsidRPr="00E26A38">
      <w:rPr>
        <w:rFonts w:ascii="EYInterstate Light" w:hAnsi="EYInterstate Light"/>
        <w:sz w:val="18"/>
        <w:szCs w:val="18"/>
      </w:rPr>
      <w:tab/>
      <w:t>Expedition</w:t>
    </w:r>
    <w:r w:rsidR="00C52601" w:rsidRPr="00E26A38">
      <w:rPr>
        <w:rFonts w:ascii="EYInterstate Light" w:hAnsi="EYInterstate Light"/>
        <w:sz w:val="18"/>
        <w:szCs w:val="18"/>
      </w:rPr>
      <w:t>:</w:t>
    </w:r>
    <w:r w:rsidR="003F50D8" w:rsidRPr="00E26A38">
      <w:rPr>
        <w:rFonts w:ascii="EYInterstate Light" w:hAnsi="EYInterstate Light"/>
        <w:sz w:val="18"/>
        <w:szCs w:val="18"/>
      </w:rPr>
      <w:t xml:space="preserve"> Audit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0D8" w:rsidRPr="00E26A38" w:rsidRDefault="003F50D8" w:rsidP="003F50D8">
    <w:pPr>
      <w:pStyle w:val="Footer"/>
      <w:tabs>
        <w:tab w:val="clear" w:pos="4680"/>
      </w:tabs>
      <w:rPr>
        <w:rFonts w:ascii="EYInterstate Light" w:hAnsi="EYInterstate Light"/>
        <w:sz w:val="18"/>
        <w:szCs w:val="18"/>
      </w:rPr>
    </w:pPr>
    <w:r w:rsidRPr="00E26A38">
      <w:rPr>
        <w:rFonts w:ascii="EYInterstate Light" w:hAnsi="EYInterstate Light"/>
        <w:sz w:val="18"/>
        <w:szCs w:val="18"/>
      </w:rPr>
      <w:t xml:space="preserve">Page </w:t>
    </w:r>
    <w:r w:rsidRPr="00E26A38">
      <w:rPr>
        <w:rFonts w:ascii="EYInterstate Light" w:hAnsi="EYInterstate Light"/>
        <w:sz w:val="18"/>
        <w:szCs w:val="18"/>
      </w:rPr>
      <w:fldChar w:fldCharType="begin"/>
    </w:r>
    <w:r w:rsidRPr="00E26A38">
      <w:rPr>
        <w:rFonts w:ascii="EYInterstate Light" w:hAnsi="EYInterstate Light"/>
        <w:sz w:val="18"/>
        <w:szCs w:val="18"/>
      </w:rPr>
      <w:instrText xml:space="preserve"> PAGE   \* MERGEFORMAT </w:instrText>
    </w:r>
    <w:r w:rsidRPr="00E26A38">
      <w:rPr>
        <w:rFonts w:ascii="EYInterstate Light" w:hAnsi="EYInterstate Light"/>
        <w:sz w:val="18"/>
        <w:szCs w:val="18"/>
      </w:rPr>
      <w:fldChar w:fldCharType="separate"/>
    </w:r>
    <w:r w:rsidR="009F00E5">
      <w:rPr>
        <w:rFonts w:ascii="EYInterstate Light" w:hAnsi="EYInterstate Light"/>
        <w:noProof/>
        <w:sz w:val="18"/>
        <w:szCs w:val="18"/>
      </w:rPr>
      <w:t>3</w:t>
    </w:r>
    <w:r w:rsidRPr="00E26A38">
      <w:rPr>
        <w:rFonts w:ascii="EYInterstate Light" w:hAnsi="EYInterstate Light"/>
        <w:sz w:val="18"/>
        <w:szCs w:val="18"/>
      </w:rPr>
      <w:fldChar w:fldCharType="end"/>
    </w:r>
    <w:r w:rsidRPr="00E26A38">
      <w:rPr>
        <w:rFonts w:ascii="EYInterstate Light" w:hAnsi="EYInterstate Light"/>
        <w:sz w:val="18"/>
        <w:szCs w:val="18"/>
      </w:rPr>
      <w:t xml:space="preserve"> of </w:t>
    </w:r>
    <w:r w:rsidRPr="00E26A38">
      <w:rPr>
        <w:rFonts w:ascii="EYInterstate Light" w:hAnsi="EYInterstate Light"/>
        <w:sz w:val="18"/>
        <w:szCs w:val="18"/>
      </w:rPr>
      <w:fldChar w:fldCharType="begin"/>
    </w:r>
    <w:r w:rsidRPr="00E26A38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E26A38">
      <w:rPr>
        <w:rFonts w:ascii="EYInterstate Light" w:hAnsi="EYInterstate Light"/>
        <w:sz w:val="18"/>
        <w:szCs w:val="18"/>
      </w:rPr>
      <w:fldChar w:fldCharType="separate"/>
    </w:r>
    <w:r w:rsidR="009F00E5">
      <w:rPr>
        <w:rFonts w:ascii="EYInterstate Light" w:hAnsi="EYInterstate Light"/>
        <w:noProof/>
        <w:sz w:val="18"/>
        <w:szCs w:val="18"/>
      </w:rPr>
      <w:t>3</w:t>
    </w:r>
    <w:r w:rsidRPr="00E26A38">
      <w:rPr>
        <w:rFonts w:ascii="EYInterstate Light" w:hAnsi="EYInterstate Light"/>
        <w:noProof/>
        <w:sz w:val="18"/>
        <w:szCs w:val="18"/>
      </w:rPr>
      <w:fldChar w:fldCharType="end"/>
    </w:r>
    <w:r w:rsidRPr="00E26A38">
      <w:rPr>
        <w:rFonts w:ascii="EYInterstate Light" w:hAnsi="EYInterstate Light"/>
        <w:sz w:val="18"/>
        <w:szCs w:val="18"/>
      </w:rPr>
      <w:tab/>
      <w:t>The Audit Academy</w:t>
    </w:r>
  </w:p>
  <w:p w:rsidR="00336FF6" w:rsidRPr="00E26A38" w:rsidRDefault="009F00E5" w:rsidP="003F50D8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2019</w:t>
    </w:r>
    <w:r w:rsidR="003F50D8" w:rsidRPr="00E26A38">
      <w:rPr>
        <w:rFonts w:ascii="EYInterstate Light" w:hAnsi="EYInterstate Light"/>
        <w:sz w:val="18"/>
        <w:szCs w:val="18"/>
      </w:rPr>
      <w:t xml:space="preserve"> EYGM Limited</w:t>
    </w:r>
    <w:r w:rsidR="003F50D8" w:rsidRPr="00E26A38">
      <w:rPr>
        <w:rFonts w:ascii="EYInterstate Light" w:hAnsi="EYInterstate Light"/>
        <w:sz w:val="18"/>
        <w:szCs w:val="18"/>
      </w:rPr>
      <w:tab/>
      <w:t>Expedition</w:t>
    </w:r>
    <w:r w:rsidR="00C52601" w:rsidRPr="00E26A38">
      <w:rPr>
        <w:rFonts w:ascii="EYInterstate Light" w:hAnsi="EYInterstate Light"/>
        <w:sz w:val="18"/>
        <w:szCs w:val="18"/>
      </w:rPr>
      <w:t>:</w:t>
    </w:r>
    <w:r w:rsidR="003F50D8" w:rsidRPr="00E26A38">
      <w:rPr>
        <w:rFonts w:ascii="EYInterstate Light" w:hAnsi="EYInterstate Light"/>
        <w:sz w:val="18"/>
        <w:szCs w:val="18"/>
      </w:rPr>
      <w:t xml:space="preserve">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0D8" w:rsidRPr="00E26A38" w:rsidRDefault="003F50D8" w:rsidP="003F50D8">
    <w:pPr>
      <w:pStyle w:val="Footer"/>
      <w:tabs>
        <w:tab w:val="clear" w:pos="4680"/>
      </w:tabs>
      <w:rPr>
        <w:rFonts w:ascii="EYInterstate Light" w:hAnsi="EYInterstate Light"/>
        <w:sz w:val="18"/>
        <w:szCs w:val="18"/>
      </w:rPr>
    </w:pPr>
    <w:r w:rsidRPr="00E26A38">
      <w:rPr>
        <w:rFonts w:ascii="EYInterstate Light" w:hAnsi="EYInterstate Light"/>
        <w:sz w:val="18"/>
        <w:szCs w:val="18"/>
      </w:rPr>
      <w:t xml:space="preserve">Page </w:t>
    </w:r>
    <w:r w:rsidRPr="00E26A38">
      <w:rPr>
        <w:rFonts w:ascii="EYInterstate Light" w:hAnsi="EYInterstate Light"/>
        <w:sz w:val="18"/>
        <w:szCs w:val="18"/>
      </w:rPr>
      <w:fldChar w:fldCharType="begin"/>
    </w:r>
    <w:r w:rsidRPr="00E26A38">
      <w:rPr>
        <w:rFonts w:ascii="EYInterstate Light" w:hAnsi="EYInterstate Light"/>
        <w:sz w:val="18"/>
        <w:szCs w:val="18"/>
      </w:rPr>
      <w:instrText xml:space="preserve"> PAGE   \* MERGEFORMAT </w:instrText>
    </w:r>
    <w:r w:rsidRPr="00E26A38">
      <w:rPr>
        <w:rFonts w:ascii="EYInterstate Light" w:hAnsi="EYInterstate Light"/>
        <w:sz w:val="18"/>
        <w:szCs w:val="18"/>
      </w:rPr>
      <w:fldChar w:fldCharType="separate"/>
    </w:r>
    <w:r w:rsidR="009F00E5">
      <w:rPr>
        <w:rFonts w:ascii="EYInterstate Light" w:hAnsi="EYInterstate Light"/>
        <w:noProof/>
        <w:sz w:val="18"/>
        <w:szCs w:val="18"/>
      </w:rPr>
      <w:t>1</w:t>
    </w:r>
    <w:r w:rsidRPr="00E26A38">
      <w:rPr>
        <w:rFonts w:ascii="EYInterstate Light" w:hAnsi="EYInterstate Light"/>
        <w:sz w:val="18"/>
        <w:szCs w:val="18"/>
      </w:rPr>
      <w:fldChar w:fldCharType="end"/>
    </w:r>
    <w:r w:rsidRPr="00E26A38">
      <w:rPr>
        <w:rFonts w:ascii="EYInterstate Light" w:hAnsi="EYInterstate Light"/>
        <w:sz w:val="18"/>
        <w:szCs w:val="18"/>
      </w:rPr>
      <w:t xml:space="preserve"> of </w:t>
    </w:r>
    <w:r w:rsidRPr="00E26A38">
      <w:rPr>
        <w:rFonts w:ascii="EYInterstate Light" w:hAnsi="EYInterstate Light"/>
        <w:sz w:val="18"/>
        <w:szCs w:val="18"/>
      </w:rPr>
      <w:fldChar w:fldCharType="begin"/>
    </w:r>
    <w:r w:rsidRPr="00E26A38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E26A38">
      <w:rPr>
        <w:rFonts w:ascii="EYInterstate Light" w:hAnsi="EYInterstate Light"/>
        <w:sz w:val="18"/>
        <w:szCs w:val="18"/>
      </w:rPr>
      <w:fldChar w:fldCharType="separate"/>
    </w:r>
    <w:r w:rsidR="009F00E5">
      <w:rPr>
        <w:rFonts w:ascii="EYInterstate Light" w:hAnsi="EYInterstate Light"/>
        <w:noProof/>
        <w:sz w:val="18"/>
        <w:szCs w:val="18"/>
      </w:rPr>
      <w:t>3</w:t>
    </w:r>
    <w:r w:rsidRPr="00E26A38">
      <w:rPr>
        <w:rFonts w:ascii="EYInterstate Light" w:hAnsi="EYInterstate Light"/>
        <w:noProof/>
        <w:sz w:val="18"/>
        <w:szCs w:val="18"/>
      </w:rPr>
      <w:fldChar w:fldCharType="end"/>
    </w:r>
    <w:r w:rsidRPr="00E26A38">
      <w:rPr>
        <w:rFonts w:ascii="EYInterstate Light" w:hAnsi="EYInterstate Light"/>
        <w:sz w:val="18"/>
        <w:szCs w:val="18"/>
      </w:rPr>
      <w:tab/>
      <w:t>The Audit Academy</w:t>
    </w:r>
  </w:p>
  <w:p w:rsidR="00336FF6" w:rsidRPr="00E26A38" w:rsidRDefault="003F50D8" w:rsidP="003F50D8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E26A38">
      <w:rPr>
        <w:rFonts w:ascii="EYInterstate Light" w:hAnsi="EYInterstate Light"/>
        <w:sz w:val="18"/>
        <w:szCs w:val="18"/>
      </w:rPr>
      <w:t>© 201</w:t>
    </w:r>
    <w:r w:rsidR="009F00E5">
      <w:rPr>
        <w:rFonts w:ascii="EYInterstate Light" w:hAnsi="EYInterstate Light"/>
        <w:sz w:val="18"/>
        <w:szCs w:val="18"/>
      </w:rPr>
      <w:t>9</w:t>
    </w:r>
    <w:r w:rsidRPr="00E26A38">
      <w:rPr>
        <w:rFonts w:ascii="EYInterstate Light" w:hAnsi="EYInterstate Light"/>
        <w:sz w:val="18"/>
        <w:szCs w:val="18"/>
      </w:rPr>
      <w:t xml:space="preserve"> EYGM Limited</w:t>
    </w:r>
    <w:r w:rsidRPr="00E26A38">
      <w:rPr>
        <w:rFonts w:ascii="EYInterstate Light" w:hAnsi="EYInterstate Light"/>
        <w:sz w:val="18"/>
        <w:szCs w:val="18"/>
      </w:rPr>
      <w:tab/>
      <w:t>Expedition</w:t>
    </w:r>
    <w:r w:rsidR="00C52601" w:rsidRPr="00E26A38">
      <w:rPr>
        <w:rFonts w:ascii="EYInterstate Light" w:hAnsi="EYInterstate Light"/>
        <w:sz w:val="18"/>
        <w:szCs w:val="18"/>
      </w:rPr>
      <w:t>:</w:t>
    </w:r>
    <w:r w:rsidRPr="00E26A38">
      <w:rPr>
        <w:rFonts w:ascii="EYInterstate Light" w:hAnsi="EYInterstate Light"/>
        <w:sz w:val="18"/>
        <w:szCs w:val="18"/>
      </w:rPr>
      <w:t xml:space="preserve">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F88" w:rsidRDefault="00FF5F88">
      <w:pPr>
        <w:ind w:left="3600"/>
      </w:pPr>
      <w:r>
        <w:separator/>
      </w:r>
    </w:p>
    <w:p w:rsidR="00FF5F88" w:rsidRDefault="00FF5F88"/>
  </w:footnote>
  <w:footnote w:type="continuationSeparator" w:id="0">
    <w:p w:rsidR="00FF5F88" w:rsidRDefault="00FF5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FF6" w:rsidRPr="00E26A38" w:rsidRDefault="00336FF6" w:rsidP="00C52601">
    <w:pPr>
      <w:pStyle w:val="EvenPageHeader"/>
      <w:ind w:right="5429"/>
      <w:rPr>
        <w:rFonts w:ascii="EYInterstate Light" w:hAnsi="EYInterstate Light"/>
        <w:sz w:val="18"/>
        <w:szCs w:val="18"/>
      </w:rPr>
    </w:pPr>
    <w:r w:rsidRPr="00E26A38">
      <w:rPr>
        <w:rFonts w:ascii="EYInterstate Light" w:hAnsi="EYInterstate Light"/>
        <w:sz w:val="18"/>
        <w:szCs w:val="18"/>
      </w:rPr>
      <w:t xml:space="preserve">PM </w:t>
    </w:r>
    <w:r w:rsidR="009C561E" w:rsidRPr="00E26A38">
      <w:rPr>
        <w:rFonts w:ascii="EYInterstate Light" w:hAnsi="EYInterstate Light"/>
        <w:sz w:val="18"/>
        <w:szCs w:val="18"/>
      </w:rPr>
      <w:t>6.4</w:t>
    </w:r>
    <w:r w:rsidRPr="00E26A38">
      <w:rPr>
        <w:rFonts w:ascii="EYInterstate Light" w:hAnsi="EYInterstate Light"/>
        <w:sz w:val="18"/>
        <w:szCs w:val="18"/>
      </w:rPr>
      <w:t>: Test of Controls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FF6" w:rsidRPr="00E26A38" w:rsidRDefault="00336FF6" w:rsidP="00C52601">
    <w:pPr>
      <w:pStyle w:val="OddPageHeader"/>
      <w:ind w:left="5580" w:right="119"/>
      <w:rPr>
        <w:rFonts w:ascii="EYInterstate Light" w:hAnsi="EYInterstate Light"/>
        <w:sz w:val="18"/>
        <w:szCs w:val="18"/>
      </w:rPr>
    </w:pPr>
    <w:r w:rsidRPr="00E26A38">
      <w:rPr>
        <w:rFonts w:ascii="EYInterstate Light" w:hAnsi="EYInterstate Light"/>
        <w:sz w:val="18"/>
        <w:szCs w:val="18"/>
      </w:rPr>
      <w:t xml:space="preserve">PM </w:t>
    </w:r>
    <w:r w:rsidR="009C561E" w:rsidRPr="00E26A38">
      <w:rPr>
        <w:rFonts w:ascii="EYInterstate Light" w:hAnsi="EYInterstate Light"/>
        <w:sz w:val="18"/>
        <w:szCs w:val="18"/>
      </w:rPr>
      <w:t>6.4</w:t>
    </w:r>
    <w:r w:rsidRPr="00E26A38">
      <w:rPr>
        <w:rFonts w:ascii="EYInterstate Light" w:hAnsi="EYInterstate Light"/>
        <w:sz w:val="18"/>
        <w:szCs w:val="18"/>
      </w:rPr>
      <w:t xml:space="preserve">: </w:t>
    </w:r>
    <w:r w:rsidR="005E21CC" w:rsidRPr="00E26A38">
      <w:rPr>
        <w:rFonts w:ascii="EYInterstate Light" w:hAnsi="EYInterstate Light"/>
        <w:sz w:val="18"/>
        <w:szCs w:val="18"/>
      </w:rPr>
      <w:t>Test of Controls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FF6" w:rsidRPr="00E26A38" w:rsidRDefault="00336FF6" w:rsidP="00D44421">
    <w:pPr>
      <w:pStyle w:val="FirstHeaderRule"/>
      <w:ind w:right="3269"/>
      <w:rPr>
        <w:rFonts w:ascii="EYInterstate Light" w:hAnsi="EYInterstate Light"/>
      </w:rPr>
    </w:pPr>
    <w:r w:rsidRPr="00E26A38">
      <w:rPr>
        <w:rFonts w:ascii="EYInterstate Light" w:hAnsi="EYInterstate Light"/>
      </w:rPr>
      <w:t xml:space="preserve">Participant Material </w:t>
    </w:r>
    <w:r w:rsidR="00F720E5" w:rsidRPr="00E26A38">
      <w:rPr>
        <w:rFonts w:ascii="EYInterstate Light" w:hAnsi="EYInterstate Light"/>
      </w:rPr>
      <w:t>6.4</w:t>
    </w:r>
    <w:r w:rsidRPr="00E26A38">
      <w:rPr>
        <w:rFonts w:ascii="EYInterstate Light" w:hAnsi="EYInterstate Light"/>
      </w:rPr>
      <w:t>: Test of Controls</w:t>
    </w:r>
  </w:p>
  <w:p w:rsidR="00336FF6" w:rsidRPr="00E26A38" w:rsidRDefault="00336FF6" w:rsidP="003F50D8">
    <w:pPr>
      <w:pStyle w:val="FirstHeaderTitle"/>
      <w:rPr>
        <w:rFonts w:ascii="EYInterstate Light" w:hAnsi="EYInterstate Light"/>
      </w:rPr>
    </w:pPr>
    <w:r w:rsidRPr="00E26A38">
      <w:rPr>
        <w:rFonts w:ascii="EYInterstate Light" w:hAnsi="EYInterstate Light"/>
      </w:rPr>
      <w:t>Summit Equipment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BFCE956"/>
    <w:lvl w:ilvl="0">
      <w:numFmt w:val="decimal"/>
      <w:lvlText w:val="*"/>
      <w:lvlJc w:val="left"/>
    </w:lvl>
  </w:abstractNum>
  <w:abstractNum w:abstractNumId="1" w15:restartNumberingAfterBreak="0">
    <w:nsid w:val="15FD41B7"/>
    <w:multiLevelType w:val="hybridMultilevel"/>
    <w:tmpl w:val="81C61C3C"/>
    <w:lvl w:ilvl="0" w:tplc="F6C6A7B0">
      <w:start w:val="1"/>
      <w:numFmt w:val="bullet"/>
      <w:pStyle w:val="BTHyphen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56F7"/>
    <w:multiLevelType w:val="hybridMultilevel"/>
    <w:tmpl w:val="E29AD252"/>
    <w:lvl w:ilvl="0" w:tplc="1A522BC8">
      <w:start w:val="1"/>
      <w:numFmt w:val="bullet"/>
      <w:pStyle w:val="BTBullet2"/>
      <w:lvlText w:val="►"/>
      <w:lvlJc w:val="left"/>
      <w:pPr>
        <w:tabs>
          <w:tab w:val="num" w:pos="-3240"/>
        </w:tabs>
        <w:ind w:left="36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47C0B"/>
    <w:multiLevelType w:val="hybridMultilevel"/>
    <w:tmpl w:val="8D04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3366D"/>
    <w:multiLevelType w:val="multilevel"/>
    <w:tmpl w:val="E09C4C82"/>
    <w:lvl w:ilvl="0">
      <w:start w:val="1"/>
      <w:numFmt w:val="bullet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155AD"/>
    <w:multiLevelType w:val="hybridMultilevel"/>
    <w:tmpl w:val="FD347FC4"/>
    <w:lvl w:ilvl="0" w:tplc="177C3C70">
      <w:start w:val="1"/>
      <w:numFmt w:val="bullet"/>
      <w:pStyle w:val="BTBullet1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E1029"/>
    <w:multiLevelType w:val="hybridMultilevel"/>
    <w:tmpl w:val="B0D2E3DE"/>
    <w:lvl w:ilvl="0" w:tplc="3A3C5C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hideSpellingErrors/>
  <w:hideGrammaticalErrors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B7"/>
    <w:rsid w:val="00010FB7"/>
    <w:rsid w:val="0001602F"/>
    <w:rsid w:val="000255CD"/>
    <w:rsid w:val="0003031F"/>
    <w:rsid w:val="000340B7"/>
    <w:rsid w:val="00044F49"/>
    <w:rsid w:val="00063176"/>
    <w:rsid w:val="00072C43"/>
    <w:rsid w:val="00080EBF"/>
    <w:rsid w:val="00083BAD"/>
    <w:rsid w:val="00085286"/>
    <w:rsid w:val="000B1EEA"/>
    <w:rsid w:val="000C4D0B"/>
    <w:rsid w:val="000D4FE8"/>
    <w:rsid w:val="000D690D"/>
    <w:rsid w:val="000F02C6"/>
    <w:rsid w:val="000F29AC"/>
    <w:rsid w:val="00123595"/>
    <w:rsid w:val="00141447"/>
    <w:rsid w:val="00141AF1"/>
    <w:rsid w:val="0014500A"/>
    <w:rsid w:val="00151CBE"/>
    <w:rsid w:val="001567E5"/>
    <w:rsid w:val="0016562D"/>
    <w:rsid w:val="001664A2"/>
    <w:rsid w:val="00174831"/>
    <w:rsid w:val="001A6FC9"/>
    <w:rsid w:val="001B2C6E"/>
    <w:rsid w:val="001B3698"/>
    <w:rsid w:val="001C035B"/>
    <w:rsid w:val="001C532A"/>
    <w:rsid w:val="001D40D8"/>
    <w:rsid w:val="001D599F"/>
    <w:rsid w:val="001E5DAB"/>
    <w:rsid w:val="001F5D4A"/>
    <w:rsid w:val="00204CB1"/>
    <w:rsid w:val="0021418B"/>
    <w:rsid w:val="0022518E"/>
    <w:rsid w:val="00235266"/>
    <w:rsid w:val="002417C7"/>
    <w:rsid w:val="00246812"/>
    <w:rsid w:val="00264D0F"/>
    <w:rsid w:val="002757B0"/>
    <w:rsid w:val="00277B84"/>
    <w:rsid w:val="002B3CC4"/>
    <w:rsid w:val="002B7B45"/>
    <w:rsid w:val="002E23C4"/>
    <w:rsid w:val="002F1860"/>
    <w:rsid w:val="002F371D"/>
    <w:rsid w:val="00314F66"/>
    <w:rsid w:val="0031624E"/>
    <w:rsid w:val="00321306"/>
    <w:rsid w:val="00336FF6"/>
    <w:rsid w:val="00340B4F"/>
    <w:rsid w:val="00365C6A"/>
    <w:rsid w:val="00365DB1"/>
    <w:rsid w:val="00377F5F"/>
    <w:rsid w:val="0038266B"/>
    <w:rsid w:val="0038282F"/>
    <w:rsid w:val="00391E41"/>
    <w:rsid w:val="00397381"/>
    <w:rsid w:val="003C7AAF"/>
    <w:rsid w:val="003E1E6D"/>
    <w:rsid w:val="003E7E3B"/>
    <w:rsid w:val="003F4F88"/>
    <w:rsid w:val="003F50D8"/>
    <w:rsid w:val="004258B0"/>
    <w:rsid w:val="004412B3"/>
    <w:rsid w:val="00441F8F"/>
    <w:rsid w:val="00451FC9"/>
    <w:rsid w:val="004547F0"/>
    <w:rsid w:val="00455D18"/>
    <w:rsid w:val="00467708"/>
    <w:rsid w:val="00471E81"/>
    <w:rsid w:val="00476B2B"/>
    <w:rsid w:val="00481114"/>
    <w:rsid w:val="0048574F"/>
    <w:rsid w:val="00492A64"/>
    <w:rsid w:val="00494609"/>
    <w:rsid w:val="004A46CA"/>
    <w:rsid w:val="004B360D"/>
    <w:rsid w:val="004C1453"/>
    <w:rsid w:val="004C2105"/>
    <w:rsid w:val="004C7F19"/>
    <w:rsid w:val="004D07DD"/>
    <w:rsid w:val="004D5B44"/>
    <w:rsid w:val="004F6743"/>
    <w:rsid w:val="00520F18"/>
    <w:rsid w:val="00524E1A"/>
    <w:rsid w:val="0056374F"/>
    <w:rsid w:val="005922EB"/>
    <w:rsid w:val="005A7AA5"/>
    <w:rsid w:val="005B36E6"/>
    <w:rsid w:val="005E21CC"/>
    <w:rsid w:val="005F299B"/>
    <w:rsid w:val="005F785E"/>
    <w:rsid w:val="00602B28"/>
    <w:rsid w:val="00603120"/>
    <w:rsid w:val="00610BF7"/>
    <w:rsid w:val="006152A6"/>
    <w:rsid w:val="006154E4"/>
    <w:rsid w:val="0063305B"/>
    <w:rsid w:val="00641AF5"/>
    <w:rsid w:val="00655AA0"/>
    <w:rsid w:val="00676394"/>
    <w:rsid w:val="006765D0"/>
    <w:rsid w:val="006866BE"/>
    <w:rsid w:val="00695392"/>
    <w:rsid w:val="006A626A"/>
    <w:rsid w:val="006B0798"/>
    <w:rsid w:val="006B64EA"/>
    <w:rsid w:val="006D00B7"/>
    <w:rsid w:val="006E205D"/>
    <w:rsid w:val="006E47F7"/>
    <w:rsid w:val="006E71F0"/>
    <w:rsid w:val="006F41AE"/>
    <w:rsid w:val="007150DB"/>
    <w:rsid w:val="00722D17"/>
    <w:rsid w:val="00745BD5"/>
    <w:rsid w:val="007614F4"/>
    <w:rsid w:val="00767CA4"/>
    <w:rsid w:val="007735AA"/>
    <w:rsid w:val="00787F08"/>
    <w:rsid w:val="00792D82"/>
    <w:rsid w:val="00795EB2"/>
    <w:rsid w:val="007A11E0"/>
    <w:rsid w:val="007A29A3"/>
    <w:rsid w:val="007A6612"/>
    <w:rsid w:val="007B0583"/>
    <w:rsid w:val="007E250F"/>
    <w:rsid w:val="007F418E"/>
    <w:rsid w:val="00800F4C"/>
    <w:rsid w:val="00801C37"/>
    <w:rsid w:val="00804036"/>
    <w:rsid w:val="008040C0"/>
    <w:rsid w:val="008104BD"/>
    <w:rsid w:val="00817FE8"/>
    <w:rsid w:val="00827ED9"/>
    <w:rsid w:val="0083308C"/>
    <w:rsid w:val="0084264A"/>
    <w:rsid w:val="00860B76"/>
    <w:rsid w:val="0086416F"/>
    <w:rsid w:val="0086713F"/>
    <w:rsid w:val="00871E0B"/>
    <w:rsid w:val="0088029D"/>
    <w:rsid w:val="00883A80"/>
    <w:rsid w:val="00886E95"/>
    <w:rsid w:val="008B6C87"/>
    <w:rsid w:val="008D0FFC"/>
    <w:rsid w:val="008D3E02"/>
    <w:rsid w:val="008E6EE1"/>
    <w:rsid w:val="009008B6"/>
    <w:rsid w:val="00903B1D"/>
    <w:rsid w:val="009070CC"/>
    <w:rsid w:val="0090782D"/>
    <w:rsid w:val="00935D3A"/>
    <w:rsid w:val="0094307C"/>
    <w:rsid w:val="0095276C"/>
    <w:rsid w:val="00953627"/>
    <w:rsid w:val="00962073"/>
    <w:rsid w:val="00986FA8"/>
    <w:rsid w:val="0099142C"/>
    <w:rsid w:val="00991A82"/>
    <w:rsid w:val="009B48B7"/>
    <w:rsid w:val="009C561E"/>
    <w:rsid w:val="009D3B8D"/>
    <w:rsid w:val="009E6D97"/>
    <w:rsid w:val="009E744A"/>
    <w:rsid w:val="009F00E5"/>
    <w:rsid w:val="009F326B"/>
    <w:rsid w:val="00A01D2D"/>
    <w:rsid w:val="00A10871"/>
    <w:rsid w:val="00A11218"/>
    <w:rsid w:val="00A4232D"/>
    <w:rsid w:val="00A43474"/>
    <w:rsid w:val="00A47FC4"/>
    <w:rsid w:val="00A51087"/>
    <w:rsid w:val="00A627C7"/>
    <w:rsid w:val="00A637C6"/>
    <w:rsid w:val="00A64550"/>
    <w:rsid w:val="00A70EE9"/>
    <w:rsid w:val="00A71E3F"/>
    <w:rsid w:val="00A80417"/>
    <w:rsid w:val="00AA67B7"/>
    <w:rsid w:val="00AA7773"/>
    <w:rsid w:val="00AC790B"/>
    <w:rsid w:val="00AE0AF6"/>
    <w:rsid w:val="00AE3052"/>
    <w:rsid w:val="00AE5264"/>
    <w:rsid w:val="00AE535C"/>
    <w:rsid w:val="00B025E2"/>
    <w:rsid w:val="00B0363E"/>
    <w:rsid w:val="00B04526"/>
    <w:rsid w:val="00B06E47"/>
    <w:rsid w:val="00B071CE"/>
    <w:rsid w:val="00B102CF"/>
    <w:rsid w:val="00B1177B"/>
    <w:rsid w:val="00B31565"/>
    <w:rsid w:val="00B339FD"/>
    <w:rsid w:val="00B36739"/>
    <w:rsid w:val="00B5010D"/>
    <w:rsid w:val="00B6082F"/>
    <w:rsid w:val="00B73C1F"/>
    <w:rsid w:val="00B77ED1"/>
    <w:rsid w:val="00B83E11"/>
    <w:rsid w:val="00BA4A32"/>
    <w:rsid w:val="00BC018D"/>
    <w:rsid w:val="00BC3EA5"/>
    <w:rsid w:val="00BD2B3D"/>
    <w:rsid w:val="00BD3C4E"/>
    <w:rsid w:val="00BE6BD0"/>
    <w:rsid w:val="00BE6E42"/>
    <w:rsid w:val="00BF322B"/>
    <w:rsid w:val="00C03A0C"/>
    <w:rsid w:val="00C110D1"/>
    <w:rsid w:val="00C12FCB"/>
    <w:rsid w:val="00C277FF"/>
    <w:rsid w:val="00C35D2F"/>
    <w:rsid w:val="00C52601"/>
    <w:rsid w:val="00C6112D"/>
    <w:rsid w:val="00C672A7"/>
    <w:rsid w:val="00C7456F"/>
    <w:rsid w:val="00C7768E"/>
    <w:rsid w:val="00C803C8"/>
    <w:rsid w:val="00C9228E"/>
    <w:rsid w:val="00CA46FF"/>
    <w:rsid w:val="00CC22CC"/>
    <w:rsid w:val="00CC3261"/>
    <w:rsid w:val="00CC5327"/>
    <w:rsid w:val="00CD04D4"/>
    <w:rsid w:val="00CD6C65"/>
    <w:rsid w:val="00CE2208"/>
    <w:rsid w:val="00CF5E6A"/>
    <w:rsid w:val="00D1531F"/>
    <w:rsid w:val="00D44421"/>
    <w:rsid w:val="00D46BCD"/>
    <w:rsid w:val="00D85057"/>
    <w:rsid w:val="00D90696"/>
    <w:rsid w:val="00D97728"/>
    <w:rsid w:val="00DC775F"/>
    <w:rsid w:val="00DD68C9"/>
    <w:rsid w:val="00DF29A5"/>
    <w:rsid w:val="00DF52C8"/>
    <w:rsid w:val="00DF67F3"/>
    <w:rsid w:val="00E03E00"/>
    <w:rsid w:val="00E051CB"/>
    <w:rsid w:val="00E11F36"/>
    <w:rsid w:val="00E131C8"/>
    <w:rsid w:val="00E259E2"/>
    <w:rsid w:val="00E26A38"/>
    <w:rsid w:val="00E40CBE"/>
    <w:rsid w:val="00E4217C"/>
    <w:rsid w:val="00E507E7"/>
    <w:rsid w:val="00E669CC"/>
    <w:rsid w:val="00E7044F"/>
    <w:rsid w:val="00E825AA"/>
    <w:rsid w:val="00EA3338"/>
    <w:rsid w:val="00EA59B5"/>
    <w:rsid w:val="00EC4095"/>
    <w:rsid w:val="00ED335B"/>
    <w:rsid w:val="00F0368A"/>
    <w:rsid w:val="00F16BC0"/>
    <w:rsid w:val="00F17FD7"/>
    <w:rsid w:val="00F25C6F"/>
    <w:rsid w:val="00F2659C"/>
    <w:rsid w:val="00F26CF1"/>
    <w:rsid w:val="00F30804"/>
    <w:rsid w:val="00F34CEE"/>
    <w:rsid w:val="00F420B5"/>
    <w:rsid w:val="00F45F3B"/>
    <w:rsid w:val="00F51956"/>
    <w:rsid w:val="00F54BA0"/>
    <w:rsid w:val="00F56D81"/>
    <w:rsid w:val="00F621FE"/>
    <w:rsid w:val="00F720E5"/>
    <w:rsid w:val="00F7733E"/>
    <w:rsid w:val="00F854EE"/>
    <w:rsid w:val="00F872F4"/>
    <w:rsid w:val="00F91D8E"/>
    <w:rsid w:val="00F9527E"/>
    <w:rsid w:val="00FA400B"/>
    <w:rsid w:val="00FD0452"/>
    <w:rsid w:val="00FD65F3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B15EA9A"/>
  <w15:docId w15:val="{A1FE27AA-344D-435D-A173-F3A505F9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476B2B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476B2B"/>
    <w:pPr>
      <w:keepNext/>
      <w:spacing w:before="28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476B2B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76B2B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476B2B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476B2B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476B2B"/>
    <w:pPr>
      <w:widowControl w:val="0"/>
      <w:tabs>
        <w:tab w:val="center" w:pos="4680"/>
        <w:tab w:val="right" w:pos="9000"/>
      </w:tabs>
      <w:spacing w:line="200" w:lineRule="exact"/>
      <w:ind w:right="29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  <w:lang w:val="en-US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rsid w:val="00476B2B"/>
    <w:pPr>
      <w:widowControl w:val="0"/>
      <w:pBdr>
        <w:bottom w:val="single" w:sz="30" w:space="4" w:color="auto"/>
        <w:between w:val="single" w:sz="12" w:space="1" w:color="auto"/>
      </w:pBdr>
      <w:ind w:right="4529"/>
    </w:pPr>
    <w:rPr>
      <w:rFonts w:ascii="Arial" w:hAnsi="Arial" w:cs="Arial"/>
      <w:b/>
      <w:bCs/>
      <w:sz w:val="28"/>
      <w:szCs w:val="28"/>
    </w:rPr>
  </w:style>
  <w:style w:type="paragraph" w:customStyle="1" w:styleId="1-regular">
    <w:name w:val="1-regular"/>
    <w:aliases w:val="1r"/>
    <w:basedOn w:val="Normal"/>
    <w:semiHidden/>
    <w:pPr>
      <w:spacing w:after="160" w:line="320" w:lineRule="atLeast"/>
    </w:pPr>
    <w:rPr>
      <w:rFonts w:ascii="Times" w:hAnsi="Times"/>
      <w:sz w:val="26"/>
    </w:rPr>
  </w:style>
  <w:style w:type="paragraph" w:customStyle="1" w:styleId="FirstHeaderTitle">
    <w:name w:val="First Header Title"/>
    <w:basedOn w:val="Normal"/>
    <w:rsid w:val="00E825AA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odyText1"/>
    <w:rsid w:val="0099142C"/>
    <w:pPr>
      <w:numPr>
        <w:numId w:val="3"/>
      </w:numPr>
      <w:tabs>
        <w:tab w:val="clear" w:pos="432"/>
        <w:tab w:val="num" w:pos="360"/>
      </w:tabs>
      <w:spacing w:line="320" w:lineRule="atLeast"/>
      <w:ind w:left="360" w:hanging="360"/>
    </w:pPr>
  </w:style>
  <w:style w:type="paragraph" w:customStyle="1" w:styleId="BTHyphen">
    <w:name w:val="BT Hyphen"/>
    <w:aliases w:val="body text indent 2"/>
    <w:basedOn w:val="BodyText1"/>
    <w:pPr>
      <w:numPr>
        <w:numId w:val="2"/>
      </w:numPr>
      <w:spacing w:line="320" w:lineRule="atLeast"/>
    </w:pPr>
  </w:style>
  <w:style w:type="paragraph" w:customStyle="1" w:styleId="BTBullet2">
    <w:name w:val="BT Bullet 2"/>
    <w:aliases w:val="body text indent 3"/>
    <w:basedOn w:val="BTBullet1"/>
    <w:rsid w:val="0099142C"/>
    <w:pPr>
      <w:numPr>
        <w:numId w:val="5"/>
      </w:numPr>
      <w:tabs>
        <w:tab w:val="left" w:pos="1080"/>
      </w:tabs>
      <w:ind w:left="1080"/>
    </w:p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semiHidden/>
    <w:rPr>
      <w:lang w:val="en-US"/>
    </w:rPr>
  </w:style>
  <w:style w:type="paragraph" w:customStyle="1" w:styleId="EvenPageHeader">
    <w:name w:val="Even Page Header"/>
    <w:basedOn w:val="Header"/>
    <w:rsid w:val="00476B2B"/>
    <w:pPr>
      <w:ind w:right="4529"/>
    </w:pPr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476B2B"/>
    <w:pPr>
      <w:ind w:left="540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476B2B"/>
  </w:style>
  <w:style w:type="paragraph" w:customStyle="1" w:styleId="OddPageFooter">
    <w:name w:val="Odd Page Footer"/>
    <w:basedOn w:val="Footer"/>
    <w:rsid w:val="00D1531F"/>
    <w:pPr>
      <w:tabs>
        <w:tab w:val="right" w:pos="9720"/>
      </w:tabs>
      <w:ind w:right="0"/>
    </w:pPr>
    <w:rPr>
      <w:szCs w:val="18"/>
    </w:rPr>
  </w:style>
  <w:style w:type="paragraph" w:styleId="BalloonText">
    <w:name w:val="Balloon Text"/>
    <w:basedOn w:val="Normal"/>
    <w:semiHidden/>
    <w:rsid w:val="00CD6C6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B102CF"/>
    <w:pPr>
      <w:overflowPunct/>
      <w:autoSpaceDE/>
      <w:autoSpaceDN/>
      <w:adjustRightInd/>
      <w:ind w:left="450"/>
      <w:jc w:val="both"/>
      <w:textAlignment w:val="auto"/>
    </w:pPr>
    <w:rPr>
      <w:szCs w:val="24"/>
    </w:rPr>
  </w:style>
  <w:style w:type="table" w:styleId="TableGrid">
    <w:name w:val="Table Grid"/>
    <w:basedOn w:val="TableNormal"/>
    <w:semiHidden/>
    <w:rsid w:val="00B10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CE2208"/>
    <w:pPr>
      <w:spacing w:after="120"/>
    </w:pPr>
  </w:style>
  <w:style w:type="character" w:customStyle="1" w:styleId="FooterChar">
    <w:name w:val="Footer Char"/>
    <w:link w:val="Footer"/>
    <w:uiPriority w:val="99"/>
    <w:rsid w:val="00F25C6F"/>
    <w:rPr>
      <w:rFonts w:ascii="Arial" w:hAnsi="Arial" w:cs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7A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860B76"/>
    <w:pPr>
      <w:ind w:left="720"/>
      <w:contextualSpacing/>
    </w:pPr>
    <w:rPr>
      <w:rFonts w:ascii="EYInterstate Light" w:hAnsi="EYInterstate Light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bekr\My%20Documents\National\Global%20Learning%20Maintenance\07%20GAM%20Rewrite\Templates\ACC_Leader%20Supplement%20Guide_09190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74F0E-0D16-4FA3-86EC-7812CB31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ACC_Leader Supplement Guide_091906.dot</Template>
  <TotalTime>1</TotalTime>
  <Pages>3</Pages>
  <Words>328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Summit Equipment</vt:lpstr>
    </vt:vector>
  </TitlesOfParts>
  <Company>Ernst &amp; Young, LLP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Summit Equipment</dc:title>
  <dc:subject/>
  <dc:creator>Jana Prestidge</dc:creator>
  <cp:keywords/>
  <dc:description/>
  <cp:lastModifiedBy>Jordan Mayer</cp:lastModifiedBy>
  <cp:revision>2</cp:revision>
  <cp:lastPrinted>2006-03-09T20:42:00Z</cp:lastPrinted>
  <dcterms:created xsi:type="dcterms:W3CDTF">2019-01-29T17:13:00Z</dcterms:created>
  <dcterms:modified xsi:type="dcterms:W3CDTF">2019-01-29T17:13:00Z</dcterms:modified>
</cp:coreProperties>
</file>
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30C9" w14:textId="672CE7EE" w:rsidR="00650081" w:rsidRPr="007F5B12" w:rsidRDefault="00650081" w:rsidP="004E18C0">
      <w:pPr>
        <w:pStyle w:val="Heading1"/>
        <w:spacing w:before="60" w:after="60" w:line="320" w:lineRule="exact"/>
        <w:rPr>
          <w:rFonts w:ascii="EYInterstate Light" w:hAnsi="EYInterstate Light"/>
        </w:rPr>
      </w:pPr>
      <w:bookmarkStart w:id="0" w:name="_GoBack"/>
      <w:bookmarkEnd w:id="0"/>
      <w:r w:rsidRPr="007F5B12">
        <w:rPr>
          <w:rFonts w:ascii="EYInterstate Light" w:hAnsi="EYInterstate Light"/>
        </w:rPr>
        <w:t xml:space="preserve">Flowchart </w:t>
      </w:r>
      <w:r w:rsidR="007F5B12">
        <w:rPr>
          <w:rFonts w:ascii="EYInterstate Light" w:hAnsi="EYInterstate Light"/>
        </w:rPr>
        <w:t>A</w:t>
      </w:r>
      <w:r w:rsidRPr="007F5B12">
        <w:rPr>
          <w:rFonts w:ascii="EYInterstate Light" w:hAnsi="EYInterstate Light"/>
        </w:rPr>
        <w:t>ctivity</w:t>
      </w:r>
      <w:r w:rsidR="00233908" w:rsidRPr="007F5B12">
        <w:rPr>
          <w:rFonts w:ascii="EYInterstate Light" w:hAnsi="EYInterstate Light"/>
        </w:rPr>
        <w:t xml:space="preserve"> — </w:t>
      </w:r>
      <w:r w:rsidR="00A534DD" w:rsidRPr="007F5B12">
        <w:rPr>
          <w:rFonts w:ascii="EYInterstate Light" w:hAnsi="EYInterstate Light"/>
        </w:rPr>
        <w:t xml:space="preserve">Part </w:t>
      </w:r>
      <w:r w:rsidRPr="007F5B12">
        <w:rPr>
          <w:rFonts w:ascii="EYInterstate Light" w:hAnsi="EYInterstate Light"/>
        </w:rPr>
        <w:t>1</w:t>
      </w:r>
    </w:p>
    <w:p w14:paraId="6BDE40FF" w14:textId="77777777" w:rsidR="00384BFA" w:rsidRPr="007F5B12" w:rsidRDefault="00384BFA" w:rsidP="00384BFA">
      <w:pPr>
        <w:rPr>
          <w:rFonts w:ascii="EYInterstate Light" w:hAnsi="EYInterstate Light"/>
        </w:rPr>
      </w:pPr>
    </w:p>
    <w:p w14:paraId="48705665" w14:textId="77777777" w:rsidR="00650081" w:rsidRPr="007F5B12" w:rsidRDefault="00650081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Objective:</w:t>
      </w:r>
    </w:p>
    <w:p w14:paraId="18AF3FEE" w14:textId="77777777" w:rsidR="00650081" w:rsidRPr="007F5B12" w:rsidRDefault="00650081" w:rsidP="004E18C0">
      <w:pPr>
        <w:pStyle w:val="BodyText1"/>
        <w:numPr>
          <w:ilvl w:val="0"/>
          <w:numId w:val="26"/>
        </w:numPr>
        <w:spacing w:before="60" w:after="60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Complete a flow chart to document your understanding of a SCOT.</w:t>
      </w:r>
    </w:p>
    <w:p w14:paraId="16343BC5" w14:textId="77777777" w:rsidR="004E18C0" w:rsidRPr="007F5B12" w:rsidRDefault="004E18C0" w:rsidP="004E18C0">
      <w:pPr>
        <w:pStyle w:val="BodyText1"/>
        <w:spacing w:before="60" w:after="60"/>
        <w:rPr>
          <w:rFonts w:ascii="EYInterstate Light" w:hAnsi="EYInterstate Light"/>
        </w:rPr>
      </w:pPr>
    </w:p>
    <w:p w14:paraId="6CE5B1C8" w14:textId="40CA8F38" w:rsidR="00650081" w:rsidRPr="007F5B12" w:rsidRDefault="002430BB" w:rsidP="004E18C0">
      <w:pPr>
        <w:pStyle w:val="Heading3"/>
        <w:spacing w:before="60" w:after="60" w:line="320" w:lineRule="exact"/>
        <w:rPr>
          <w:rFonts w:ascii="EYInterstate Light" w:hAnsi="EYInterstate Light"/>
          <w:b w:val="0"/>
          <w:sz w:val="22"/>
        </w:rPr>
      </w:pPr>
      <w:r w:rsidRPr="007F5B12">
        <w:rPr>
          <w:rFonts w:ascii="EYInterstate Light" w:hAnsi="EYInterstate Light"/>
        </w:rPr>
        <w:t>Time:</w:t>
      </w:r>
      <w:r w:rsidR="004E18C0" w:rsidRPr="007F5B12">
        <w:rPr>
          <w:rFonts w:ascii="EYInterstate Light" w:hAnsi="EYInterstate Light"/>
        </w:rPr>
        <w:t xml:space="preserve"> </w:t>
      </w:r>
      <w:r w:rsidRPr="007F5B12">
        <w:rPr>
          <w:rFonts w:ascii="EYInterstate Light" w:hAnsi="EYInterstate Light"/>
          <w:b w:val="0"/>
          <w:sz w:val="22"/>
        </w:rPr>
        <w:t>25 minutes</w:t>
      </w:r>
      <w:r w:rsidR="007F5B12">
        <w:rPr>
          <w:rFonts w:ascii="EYInterstate Light" w:hAnsi="EYInterstate Light"/>
          <w:b w:val="0"/>
          <w:sz w:val="22"/>
        </w:rPr>
        <w:t>.</w:t>
      </w:r>
    </w:p>
    <w:p w14:paraId="42E22EDB" w14:textId="77777777" w:rsidR="00B517CA" w:rsidRPr="007F5B12" w:rsidRDefault="00B517CA" w:rsidP="00B517CA">
      <w:pPr>
        <w:rPr>
          <w:rFonts w:ascii="EYInterstate Light" w:hAnsi="EYInterstate Light"/>
        </w:rPr>
      </w:pPr>
    </w:p>
    <w:p w14:paraId="7A2C624B" w14:textId="77777777" w:rsidR="002430BB" w:rsidRPr="007F5B12" w:rsidRDefault="002430BB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Instructions:</w:t>
      </w:r>
    </w:p>
    <w:p w14:paraId="13C3D62D" w14:textId="77777777" w:rsidR="002430BB" w:rsidRPr="007F5B12" w:rsidRDefault="002430BB" w:rsidP="004E18C0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Fonts w:cs="Arial"/>
          <w:sz w:val="22"/>
        </w:rPr>
      </w:pPr>
      <w:r w:rsidRPr="007F5B12">
        <w:rPr>
          <w:rFonts w:cs="Arial"/>
          <w:sz w:val="22"/>
        </w:rPr>
        <w:t>Work in pairs.</w:t>
      </w:r>
    </w:p>
    <w:p w14:paraId="5AFC4ACC" w14:textId="77777777" w:rsidR="002430BB" w:rsidRPr="007F5B12" w:rsidRDefault="002430BB" w:rsidP="004E18C0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before="60" w:after="60" w:line="320" w:lineRule="exact"/>
        <w:ind w:left="360"/>
        <w:jc w:val="both"/>
        <w:textAlignment w:val="auto"/>
        <w:rPr>
          <w:rFonts w:cs="Arial"/>
          <w:sz w:val="22"/>
        </w:rPr>
      </w:pPr>
      <w:r w:rsidRPr="007F5B12">
        <w:rPr>
          <w:rFonts w:cs="Arial"/>
          <w:sz w:val="22"/>
        </w:rPr>
        <w:t>As instructed by your senior, complete the flowchart of Summit Equipment’s SCOT for the addition of plant and equipment</w:t>
      </w:r>
      <w:r w:rsidR="0053677F">
        <w:rPr>
          <w:rFonts w:cs="Arial"/>
          <w:sz w:val="22"/>
        </w:rPr>
        <w:t xml:space="preserve"> SCOT</w:t>
      </w:r>
      <w:r w:rsidRPr="007F5B12">
        <w:rPr>
          <w:rFonts w:cs="Arial"/>
          <w:sz w:val="22"/>
        </w:rPr>
        <w:t>.</w:t>
      </w:r>
    </w:p>
    <w:p w14:paraId="1BCE54C5" w14:textId="77777777" w:rsidR="002430BB" w:rsidRPr="007F5B12" w:rsidRDefault="002430BB" w:rsidP="004E18C0">
      <w:pPr>
        <w:pStyle w:val="NoSpacing"/>
        <w:numPr>
          <w:ilvl w:val="0"/>
          <w:numId w:val="20"/>
        </w:numPr>
        <w:spacing w:before="60" w:after="60" w:line="320" w:lineRule="exact"/>
        <w:ind w:left="360"/>
        <w:rPr>
          <w:rStyle w:val="bodytextChar"/>
          <w:rFonts w:ascii="EYInterstate Light" w:hAnsi="EYInterstate Light"/>
        </w:rPr>
      </w:pPr>
      <w:r w:rsidRPr="007F5B12">
        <w:rPr>
          <w:rStyle w:val="bodytextChar"/>
          <w:rFonts w:ascii="EYInterstate Light" w:hAnsi="EYInterstate Light"/>
        </w:rPr>
        <w:t>Refer to:</w:t>
      </w:r>
    </w:p>
    <w:p w14:paraId="5596C92E" w14:textId="35E5378D" w:rsidR="002430BB" w:rsidRPr="007F5B12" w:rsidRDefault="002430BB" w:rsidP="004E18C0">
      <w:pPr>
        <w:pStyle w:val="BTBullet1"/>
        <w:numPr>
          <w:ilvl w:val="0"/>
          <w:numId w:val="3"/>
        </w:numPr>
        <w:tabs>
          <w:tab w:val="clear" w:pos="432"/>
          <w:tab w:val="num" w:pos="720"/>
        </w:tabs>
        <w:spacing w:before="60" w:after="60" w:line="320" w:lineRule="exact"/>
        <w:ind w:left="720" w:hanging="360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PM 4.2: PP&amp;E process narrative</w:t>
      </w:r>
      <w:r w:rsidR="007F5B12">
        <w:rPr>
          <w:rFonts w:ascii="EYInterstate Light" w:hAnsi="EYInterstate Light"/>
        </w:rPr>
        <w:t>.</w:t>
      </w:r>
    </w:p>
    <w:p w14:paraId="14B0CBB8" w14:textId="3590FEC1" w:rsidR="009837BA" w:rsidRPr="007F5B12" w:rsidRDefault="002430BB" w:rsidP="004E18C0">
      <w:pPr>
        <w:pStyle w:val="BTBullet1"/>
        <w:numPr>
          <w:ilvl w:val="0"/>
          <w:numId w:val="3"/>
        </w:numPr>
        <w:tabs>
          <w:tab w:val="clear" w:pos="432"/>
          <w:tab w:val="num" w:pos="720"/>
        </w:tabs>
        <w:spacing w:before="60" w:after="60" w:line="320" w:lineRule="exact"/>
        <w:ind w:left="720" w:hanging="360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PM 4.3: PP&amp;E process map</w:t>
      </w:r>
      <w:r w:rsidR="007F5B12">
        <w:rPr>
          <w:rFonts w:ascii="EYInterstate Light" w:hAnsi="EYInterstate Light"/>
        </w:rPr>
        <w:t>.</w:t>
      </w:r>
    </w:p>
    <w:p w14:paraId="5D841BCC" w14:textId="77777777" w:rsidR="002430BB" w:rsidRPr="0053677F" w:rsidRDefault="002430BB" w:rsidP="004E18C0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Style w:val="bodytextChar"/>
          <w:rFonts w:ascii="EYInterstate Light" w:eastAsiaTheme="minorHAnsi" w:hAnsi="EYInterstate Light"/>
        </w:rPr>
      </w:pPr>
      <w:r w:rsidRPr="007F5B12">
        <w:rPr>
          <w:rFonts w:cs="Arial"/>
          <w:sz w:val="22"/>
        </w:rPr>
        <w:t>Use common flowchart symbols, shown in the table on the next page to chart the process.</w:t>
      </w:r>
    </w:p>
    <w:p w14:paraId="302B45AA" w14:textId="77777777" w:rsidR="002430BB" w:rsidRPr="007F5B12" w:rsidRDefault="002430BB" w:rsidP="004E18C0">
      <w:pPr>
        <w:pStyle w:val="NoSpacing"/>
        <w:numPr>
          <w:ilvl w:val="0"/>
          <w:numId w:val="20"/>
        </w:numPr>
        <w:spacing w:before="60" w:after="60" w:line="320" w:lineRule="exact"/>
        <w:ind w:left="360"/>
        <w:rPr>
          <w:rFonts w:ascii="EYInterstate Light" w:hAnsi="EYInterstate Light" w:cs="Arial"/>
          <w:szCs w:val="20"/>
        </w:rPr>
      </w:pPr>
      <w:r w:rsidRPr="007F5B12">
        <w:rPr>
          <w:rStyle w:val="bodytextChar"/>
          <w:rFonts w:ascii="EYInterstate Light" w:hAnsi="EYInterstate Light"/>
        </w:rPr>
        <w:t>Compare PM 4.2 to PM 4.3</w:t>
      </w:r>
      <w:r w:rsidRPr="007F5B12">
        <w:rPr>
          <w:rFonts w:ascii="EYInterstate Light" w:hAnsi="EYInterstate Light" w:cs="Arial"/>
          <w:szCs w:val="20"/>
        </w:rPr>
        <w:t>, noting anything that requires further discussion with the senior (if any)</w:t>
      </w:r>
      <w:r w:rsidR="00A358A5" w:rsidRPr="007F5B12">
        <w:rPr>
          <w:rFonts w:ascii="EYInterstate Light" w:hAnsi="EYInterstate Light" w:cs="Arial"/>
          <w:szCs w:val="20"/>
        </w:rPr>
        <w:t>.</w:t>
      </w:r>
    </w:p>
    <w:p w14:paraId="071C5B76" w14:textId="77777777" w:rsidR="002430BB" w:rsidRPr="007F5B12" w:rsidRDefault="002430BB" w:rsidP="004E18C0">
      <w:pPr>
        <w:pStyle w:val="NoSpacing"/>
        <w:numPr>
          <w:ilvl w:val="0"/>
          <w:numId w:val="20"/>
        </w:numPr>
        <w:spacing w:before="60" w:after="60" w:line="320" w:lineRule="exact"/>
        <w:ind w:left="360"/>
        <w:rPr>
          <w:rFonts w:ascii="EYInterstate Light" w:hAnsi="EYInterstate Light" w:cs="Arial"/>
          <w:szCs w:val="20"/>
        </w:rPr>
      </w:pPr>
      <w:r w:rsidRPr="007F5B12">
        <w:rPr>
          <w:rFonts w:ascii="EYInterstate Light" w:hAnsi="EYInterstate Light" w:cs="Arial"/>
          <w:szCs w:val="20"/>
        </w:rPr>
        <w:t>Using the shapes provided, complete the boxed in section of the flowchart.</w:t>
      </w:r>
    </w:p>
    <w:p w14:paraId="65ED6308" w14:textId="77777777" w:rsidR="002430BB" w:rsidRPr="007F5B12" w:rsidRDefault="002430BB" w:rsidP="004E18C0">
      <w:pPr>
        <w:pStyle w:val="NoSpacing"/>
        <w:spacing w:before="60" w:after="60" w:line="320" w:lineRule="exact"/>
        <w:rPr>
          <w:rStyle w:val="bodytextChar"/>
          <w:rFonts w:ascii="EYInterstate Light" w:hAnsi="EYInterstate Light"/>
          <w:sz w:val="20"/>
        </w:rPr>
      </w:pPr>
    </w:p>
    <w:p w14:paraId="5EFD0757" w14:textId="77777777" w:rsidR="002430BB" w:rsidRPr="007F5B12" w:rsidRDefault="002430BB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Tips:</w:t>
      </w:r>
    </w:p>
    <w:p w14:paraId="2C0F81DA" w14:textId="77777777" w:rsidR="002430BB" w:rsidRPr="007F5B12" w:rsidRDefault="002430BB" w:rsidP="004E18C0">
      <w:pPr>
        <w:spacing w:before="60" w:after="60" w:line="320" w:lineRule="exact"/>
        <w:rPr>
          <w:rFonts w:ascii="EYInterstate Light" w:hAnsi="EYInterstate Light" w:cs="Arial"/>
          <w:sz w:val="22"/>
        </w:rPr>
      </w:pPr>
      <w:r w:rsidRPr="007F5B12">
        <w:rPr>
          <w:rFonts w:ascii="EYInterstate Light" w:hAnsi="EYInterstate Light" w:cs="Arial"/>
          <w:sz w:val="22"/>
        </w:rPr>
        <w:t xml:space="preserve">Brainstorm and think about the critical path of the SCOT before beginning your final flowchart. </w:t>
      </w:r>
    </w:p>
    <w:p w14:paraId="69F55B97" w14:textId="77777777" w:rsidR="002430BB" w:rsidRPr="007F5B12" w:rsidRDefault="002430BB" w:rsidP="002430BB">
      <w:pPr>
        <w:rPr>
          <w:rFonts w:ascii="EYInterstate Light" w:hAnsi="EYInterstate Light" w:cs="Arial"/>
          <w:sz w:val="20"/>
        </w:rPr>
      </w:pPr>
    </w:p>
    <w:p w14:paraId="04C79011" w14:textId="77777777" w:rsidR="009837BA" w:rsidRPr="007F5B12" w:rsidRDefault="009837BA">
      <w:pPr>
        <w:overflowPunct/>
        <w:autoSpaceDE/>
        <w:autoSpaceDN/>
        <w:adjustRightInd/>
        <w:textAlignment w:val="auto"/>
        <w:rPr>
          <w:rFonts w:ascii="EYInterstate Light" w:hAnsi="EYInterstate Light" w:cs="Arial"/>
          <w:sz w:val="20"/>
        </w:rPr>
      </w:pPr>
      <w:r w:rsidRPr="007F5B12">
        <w:rPr>
          <w:rFonts w:ascii="EYInterstate Light" w:hAnsi="EYInterstate Light" w:cs="Arial"/>
          <w:sz w:val="20"/>
        </w:rPr>
        <w:br w:type="page"/>
      </w:r>
    </w:p>
    <w:p w14:paraId="76EE9857" w14:textId="77777777" w:rsidR="002430BB" w:rsidRPr="007F5B12" w:rsidRDefault="002430BB" w:rsidP="009837BA">
      <w:pPr>
        <w:pStyle w:val="Heading3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lastRenderedPageBreak/>
        <w:t>Common flowchart symbols: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</w:tblGrid>
      <w:tr w:rsidR="002430BB" w:rsidRPr="0053677F" w14:paraId="02B231A0" w14:textId="77777777" w:rsidTr="009837BA">
        <w:trPr>
          <w:cantSplit/>
        </w:trPr>
        <w:tc>
          <w:tcPr>
            <w:tcW w:w="1710" w:type="dxa"/>
          </w:tcPr>
          <w:p w14:paraId="3A573C57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8EDD6" wp14:editId="43D90F4C">
                      <wp:simplePos x="0" y="0"/>
                      <wp:positionH relativeFrom="column">
                        <wp:posOffset>-25096</wp:posOffset>
                      </wp:positionH>
                      <wp:positionV relativeFrom="paragraph">
                        <wp:posOffset>86360</wp:posOffset>
                      </wp:positionV>
                      <wp:extent cx="990600" cy="330200"/>
                      <wp:effectExtent l="0" t="0" r="19050" b="12700"/>
                      <wp:wrapNone/>
                      <wp:docPr id="54" name="Flowchart: Terminator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3302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0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4CDD7" w14:textId="77777777" w:rsidR="002430BB" w:rsidRDefault="002430BB" w:rsidP="002430B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18288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48EDD6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4" o:spid="_x0000_s1026" type="#_x0000_t116" style="position:absolute;left:0;text-align:left;margin-left:-2pt;margin-top:6.8pt;width:78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" strokeweight="1pt">
                      <v:stroke startarrowwidth="narrow" startarrowlength="short" endarrowwidth="narrow" endarrowlength="short"/>
                      <v:shadow color="black"/>
                      <v:textbox inset="0,0,0,1.44pt">
                        <w:txbxContent>
                          <w:p w14:paraId="0904CDD7" w14:textId="77777777" w:rsidR="002430BB" w:rsidRDefault="002430BB" w:rsidP="002430BB"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80" w:type="dxa"/>
            <w:vAlign w:val="center"/>
          </w:tcPr>
          <w:p w14:paraId="3FB29D76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>This symbol marks the beginning or ending of the process.</w:t>
            </w:r>
          </w:p>
          <w:p w14:paraId="424F9920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</w:p>
        </w:tc>
      </w:tr>
      <w:tr w:rsidR="009837BA" w:rsidRPr="0053677F" w14:paraId="310AC1A2" w14:textId="77777777" w:rsidTr="009837BA">
        <w:trPr>
          <w:cantSplit/>
        </w:trPr>
        <w:tc>
          <w:tcPr>
            <w:tcW w:w="1710" w:type="dxa"/>
          </w:tcPr>
          <w:p w14:paraId="0926882B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2CB5B1" wp14:editId="43433466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110490</wp:posOffset>
                      </wp:positionV>
                      <wp:extent cx="626110" cy="417195"/>
                      <wp:effectExtent l="8890" t="8255" r="12700" b="12700"/>
                      <wp:wrapNone/>
                      <wp:docPr id="53" name="Flowchart: Process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110" cy="41719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0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A2CEC1" w14:textId="77777777" w:rsidR="002430BB" w:rsidRDefault="002430BB" w:rsidP="002430BB">
                                  <w:pPr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1EE28494" w14:textId="77777777" w:rsidR="002430BB" w:rsidRDefault="002430BB" w:rsidP="002430BB">
                                  <w:pPr>
                                    <w:jc w:val="center"/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18288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2CB5B1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53" o:spid="_x0000_s1027" type="#_x0000_t109" style="position:absolute;left:0;text-align:left;margin-left:13.8pt;margin-top:8.7pt;width:49.3pt;height:3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" strokeweight="1pt">
                      <v:stroke startarrowwidth="narrow" startarrowlength="short" endarrowwidth="narrow" endarrowlength="short"/>
                      <v:shadow color="black"/>
                      <v:textbox inset="0,0,0,1.44pt">
                        <w:txbxContent>
                          <w:p w14:paraId="36A2CEC1" w14:textId="77777777" w:rsidR="002430BB" w:rsidRDefault="002430BB" w:rsidP="002430BB">
                            <w:pPr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</w:p>
                          <w:p w14:paraId="1EE28494" w14:textId="77777777" w:rsidR="002430BB" w:rsidRDefault="002430BB" w:rsidP="002430BB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428037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603D76FD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>This is the most common symbol. It is used for most process steps.</w:t>
            </w:r>
          </w:p>
        </w:tc>
      </w:tr>
      <w:tr w:rsidR="002430BB" w:rsidRPr="0053677F" w14:paraId="4F12BC0E" w14:textId="77777777" w:rsidTr="009837BA">
        <w:trPr>
          <w:cantSplit/>
          <w:trHeight w:val="1070"/>
        </w:trPr>
        <w:tc>
          <w:tcPr>
            <w:tcW w:w="1710" w:type="dxa"/>
          </w:tcPr>
          <w:p w14:paraId="04B32D6F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3DF284" wp14:editId="578D740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109220</wp:posOffset>
                      </wp:positionV>
                      <wp:extent cx="762000" cy="508000"/>
                      <wp:effectExtent l="18415" t="22860" r="19685" b="21590"/>
                      <wp:wrapNone/>
                      <wp:docPr id="51" name="Flowchart: Decision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5080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0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1F1591" w14:textId="77777777" w:rsidR="002430BB" w:rsidRDefault="002430BB" w:rsidP="002430BB">
                                  <w:pPr>
                                    <w:jc w:val="center"/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18288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DF28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1" o:spid="_x0000_s1028" type="#_x0000_t110" style="position:absolute;left:0;text-align:left;margin-left:7.8pt;margin-top:8.6pt;width:60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" strokeweight="1pt">
                      <v:stroke startarrowwidth="narrow" startarrowlength="short" endarrowwidth="narrow" endarrowlength="short"/>
                      <v:shadow color="black"/>
                      <v:textbox inset="0,0,0,1.44pt">
                        <w:txbxContent>
                          <w:p w14:paraId="1C1F1591" w14:textId="77777777" w:rsidR="002430BB" w:rsidRDefault="002430BB" w:rsidP="002430BB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E2BD09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D7AE792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>This symbol represents a decision in the flow chart. Usually an arrow that flows from this symbol is noted as a “Yes” or “No” decision.</w:t>
            </w:r>
          </w:p>
        </w:tc>
      </w:tr>
      <w:tr w:rsidR="002430BB" w:rsidRPr="0053677F" w14:paraId="1DE4479D" w14:textId="77777777" w:rsidTr="009837BA">
        <w:trPr>
          <w:cantSplit/>
        </w:trPr>
        <w:tc>
          <w:tcPr>
            <w:tcW w:w="1710" w:type="dxa"/>
          </w:tcPr>
          <w:p w14:paraId="1CC55422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A98569" wp14:editId="4A700EE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116840</wp:posOffset>
                      </wp:positionV>
                      <wp:extent cx="610235" cy="406400"/>
                      <wp:effectExtent l="8255" t="11430" r="10160" b="10795"/>
                      <wp:wrapNone/>
                      <wp:docPr id="47" name="Flowchart: Document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4064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0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9131A5" w14:textId="77777777" w:rsidR="002430BB" w:rsidRDefault="002430BB" w:rsidP="002430BB">
                                  <w:pPr>
                                    <w:jc w:val="center"/>
                                    <w:rPr>
                                      <w:color w:val="000000"/>
                                      <w:sz w:val="8"/>
                                      <w:szCs w:val="18"/>
                                    </w:rPr>
                                  </w:pPr>
                                </w:p>
                                <w:p w14:paraId="052A64FB" w14:textId="77777777" w:rsidR="002430BB" w:rsidRDefault="002430BB" w:rsidP="002430BB">
                                  <w:pPr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288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985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47" o:spid="_x0000_s1029" type="#_x0000_t114" style="position:absolute;left:0;text-align:left;margin-left:13pt;margin-top:9.2pt;width:48.0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" strokeweight="1pt">
                      <v:stroke startarrowwidth="narrow" startarrowlength="short" endarrowwidth="narrow" endarrowlength="short"/>
                      <v:shadow color="black"/>
                      <v:textbox inset="0,0,0,1.44pt">
                        <w:txbxContent>
                          <w:p w14:paraId="489131A5" w14:textId="77777777" w:rsidR="002430BB" w:rsidRDefault="002430BB" w:rsidP="002430BB">
                            <w:pPr>
                              <w:jc w:val="center"/>
                              <w:rPr>
                                <w:color w:val="000000"/>
                                <w:sz w:val="8"/>
                                <w:szCs w:val="18"/>
                              </w:rPr>
                            </w:pPr>
                          </w:p>
                          <w:p w14:paraId="052A64FB" w14:textId="77777777" w:rsidR="002430BB" w:rsidRDefault="002430BB" w:rsidP="002430BB">
                            <w:pPr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9572B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07D1FD04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 xml:space="preserve">This symbol represents a document created or prepared as part of the process (e.g., a report). </w:t>
            </w:r>
          </w:p>
        </w:tc>
      </w:tr>
      <w:tr w:rsidR="002430BB" w:rsidRPr="0053677F" w14:paraId="7A5DA315" w14:textId="77777777" w:rsidTr="009837BA">
        <w:trPr>
          <w:cantSplit/>
        </w:trPr>
        <w:tc>
          <w:tcPr>
            <w:tcW w:w="1710" w:type="dxa"/>
          </w:tcPr>
          <w:p w14:paraId="599C1E9C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93E4A" wp14:editId="3FD76C75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116840</wp:posOffset>
                      </wp:positionV>
                      <wp:extent cx="610235" cy="407035"/>
                      <wp:effectExtent l="8890" t="8255" r="9525" b="13335"/>
                      <wp:wrapNone/>
                      <wp:docPr id="41" name="Flowchart: Magnetic Disk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40703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00000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2D5BC8" w14:textId="77777777" w:rsidR="002430BB" w:rsidRDefault="002430BB" w:rsidP="002430BB">
                                  <w:pPr>
                                    <w:jc w:val="center"/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</w:p>
                                <w:p w14:paraId="6926EADC" w14:textId="77777777" w:rsidR="002430BB" w:rsidRDefault="002430BB" w:rsidP="002430BB">
                                  <w:pPr>
                                    <w:jc w:val="center"/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18288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F93E4A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41" o:spid="_x0000_s1030" type="#_x0000_t132" style="position:absolute;left:0;text-align:left;margin-left:13.8pt;margin-top:9.2pt;width:48.0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" strokeweight="1pt">
                      <v:stroke startarrowwidth="narrow" startarrowlength="short" endarrowwidth="narrow" endarrowlength="short"/>
                      <v:shadow color="black"/>
                      <v:textbox inset="0,0,0,1.44pt">
                        <w:txbxContent>
                          <w:p w14:paraId="6A2D5BC8" w14:textId="77777777" w:rsidR="002430BB" w:rsidRDefault="002430BB" w:rsidP="002430BB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</w:p>
                          <w:p w14:paraId="6926EADC" w14:textId="77777777" w:rsidR="002430BB" w:rsidRDefault="002430BB" w:rsidP="002430BB">
                            <w:pPr>
                              <w:jc w:val="center"/>
                              <w:rPr>
                                <w:color w:val="000000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4F38F0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</w:p>
        </w:tc>
        <w:tc>
          <w:tcPr>
            <w:tcW w:w="7380" w:type="dxa"/>
            <w:vAlign w:val="center"/>
          </w:tcPr>
          <w:p w14:paraId="5B48291A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>This symbol represents a physical storage device for data such as a hard drive. The focus of this symbol is the media, (i.e., “where to store.”)</w:t>
            </w:r>
            <w:r w:rsidR="00484623" w:rsidRPr="007F5B12">
              <w:rPr>
                <w:rFonts w:ascii="EYInterstate Light" w:hAnsi="EYInterstate Light"/>
                <w:szCs w:val="24"/>
              </w:rPr>
              <w:t>.</w:t>
            </w:r>
            <w:r w:rsidRPr="007F5B12">
              <w:rPr>
                <w:rFonts w:ascii="EYInterstate Light" w:hAnsi="EYInterstate Light"/>
                <w:szCs w:val="24"/>
              </w:rPr>
              <w:t xml:space="preserve"> </w:t>
            </w:r>
          </w:p>
        </w:tc>
      </w:tr>
      <w:tr w:rsidR="002430BB" w:rsidRPr="0053677F" w14:paraId="01C6359A" w14:textId="77777777" w:rsidTr="004441D1">
        <w:trPr>
          <w:cantSplit/>
          <w:trHeight w:val="845"/>
        </w:trPr>
        <w:tc>
          <w:tcPr>
            <w:tcW w:w="1710" w:type="dxa"/>
          </w:tcPr>
          <w:p w14:paraId="75465842" w14:textId="77777777" w:rsidR="002430BB" w:rsidRPr="007F5B12" w:rsidRDefault="002430BB" w:rsidP="00F0640F">
            <w:pPr>
              <w:pStyle w:val="BodyText1"/>
              <w:jc w:val="both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6689A99" wp14:editId="35FFAE1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296545</wp:posOffset>
                      </wp:positionV>
                      <wp:extent cx="609600" cy="0"/>
                      <wp:effectExtent l="0" t="76200" r="19050" b="952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16CBC" id="Straight Connector 2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23.35pt" to="6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09X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A0aK&#10;9NCjnbdEtJ1HlVYKFNQWgROUGowrIKFSWxtqpSe1M0+afnNI6aojquWR8cvZAEoWMpI3KWHjDNy3&#10;Hz5rBjHk4HWU7dTYPkCCIOgUu3O+d4efPKJwOEsXsxR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7380" w:type="dxa"/>
            <w:vAlign w:val="center"/>
          </w:tcPr>
          <w:p w14:paraId="26B4D117" w14:textId="77777777" w:rsidR="002430BB" w:rsidRPr="007F5B12" w:rsidRDefault="002430BB" w:rsidP="00A534DD">
            <w:pPr>
              <w:pStyle w:val="BodyText1"/>
              <w:spacing w:before="60" w:after="60"/>
              <w:rPr>
                <w:rFonts w:ascii="EYInterstate Light" w:hAnsi="EYInterstate Light"/>
                <w:szCs w:val="24"/>
              </w:rPr>
            </w:pPr>
            <w:r w:rsidRPr="007F5B12">
              <w:rPr>
                <w:rFonts w:ascii="EYInterstate Light" w:hAnsi="EYInterstate Light"/>
                <w:szCs w:val="24"/>
              </w:rPr>
              <w:t>An arrow indicates the direction of the flow.</w:t>
            </w:r>
          </w:p>
        </w:tc>
      </w:tr>
    </w:tbl>
    <w:p w14:paraId="2C030B0C" w14:textId="77777777" w:rsidR="002430BB" w:rsidRPr="007F5B12" w:rsidRDefault="002430BB" w:rsidP="002430BB">
      <w:pPr>
        <w:pStyle w:val="Heading3"/>
        <w:rPr>
          <w:rFonts w:ascii="EYInterstate Light" w:eastAsiaTheme="minorHAnsi" w:hAnsi="EYInterstate Light"/>
          <w:sz w:val="22"/>
          <w:szCs w:val="22"/>
        </w:rPr>
      </w:pPr>
    </w:p>
    <w:p w14:paraId="0BCB8463" w14:textId="77777777" w:rsidR="002430BB" w:rsidRPr="007F5B12" w:rsidRDefault="002430BB" w:rsidP="009837BA">
      <w:pPr>
        <w:pStyle w:val="Heading3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Example flowchart:</w:t>
      </w:r>
    </w:p>
    <w:p w14:paraId="19A276D9" w14:textId="77777777" w:rsidR="002430BB" w:rsidRPr="007F5B12" w:rsidRDefault="002430BB" w:rsidP="009837BA">
      <w:pPr>
        <w:jc w:val="center"/>
        <w:rPr>
          <w:rFonts w:ascii="EYInterstate Light" w:hAnsi="EYInterstate Light" w:cs="Arial"/>
        </w:rPr>
      </w:pPr>
      <w:r w:rsidRPr="007F5B12">
        <w:rPr>
          <w:rFonts w:ascii="EYInterstate Light" w:hAnsi="EYInterstate Light" w:cs="Arial"/>
          <w:noProof/>
        </w:rPr>
        <w:drawing>
          <wp:inline distT="0" distB="0" distL="0" distR="0" wp14:anchorId="2CC72970" wp14:editId="6F8D692E">
            <wp:extent cx="3581400" cy="2757678"/>
            <wp:effectExtent l="0" t="0" r="0" b="5080"/>
            <wp:docPr id="4" name="Picture 4" descr="flowchart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5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351B" w14:textId="77777777" w:rsidR="002430BB" w:rsidRPr="007F5B12" w:rsidRDefault="002430BB" w:rsidP="002430BB">
      <w:pPr>
        <w:rPr>
          <w:rFonts w:ascii="EYInterstate Light" w:hAnsi="EYInterstate Light" w:cs="Arial"/>
        </w:rPr>
        <w:sectPr w:rsidR="002430BB" w:rsidRPr="007F5B12" w:rsidSect="00384B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pgSz w:w="12240" w:h="15840" w:code="1"/>
          <w:pgMar w:top="1440" w:right="1440" w:bottom="1440" w:left="1440" w:header="720" w:footer="720" w:gutter="0"/>
          <w:cols w:space="720"/>
          <w:titlePg/>
          <w:docGrid w:linePitch="326"/>
        </w:sectPr>
      </w:pPr>
    </w:p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0A6455" w:rsidRPr="0053677F" w14:paraId="7D9012D9" w14:textId="77777777" w:rsidTr="00F0640F">
        <w:trPr>
          <w:trHeight w:val="690"/>
          <w:jc w:val="center"/>
        </w:trPr>
        <w:tc>
          <w:tcPr>
            <w:tcW w:w="1566" w:type="dxa"/>
          </w:tcPr>
          <w:p w14:paraId="51201138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</w:rPr>
            </w:pPr>
            <w:r w:rsidRPr="007F5B12">
              <w:rPr>
                <w:rFonts w:ascii="EYInterstate Light" w:hAnsi="EYInterstate Light" w:cs="Arial"/>
                <w:sz w:val="22"/>
              </w:rPr>
              <w:lastRenderedPageBreak/>
              <w:t>Event</w:t>
            </w:r>
          </w:p>
        </w:tc>
        <w:tc>
          <w:tcPr>
            <w:tcW w:w="19565" w:type="dxa"/>
          </w:tcPr>
          <w:p w14:paraId="564164F6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F08EC18" wp14:editId="34561B3A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AF910EC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8EC18" id="Flowchart: Terminator 52" o:spid="_x0000_s1031" type="#_x0000_t116" style="position:absolute;margin-left:755.85pt;margin-top:5.9pt;width:114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" fillcolor="window" strokecolor="windowText" strokeweight="1pt">
                      <v:textbox>
                        <w:txbxContent>
                          <w:p w14:paraId="2AF910EC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65F56FC" wp14:editId="7298F65B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1B5A982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F56FC" id="Flowchart: Terminator 75" o:spid="_x0000_s1032" type="#_x0000_t116" style="position:absolute;margin-left:631.3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DqAO8G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31B5A982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300814" wp14:editId="5AB2CD6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F310F4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00814" id="Flowchart: Terminator 9" o:spid="_x0000_s1033" type="#_x0000_t116" style="position:absolute;margin-left:23.85pt;margin-top:8.15pt;width:100.4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GvNbzK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7BF310F4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CB267B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7E6559" wp14:editId="4402D003">
                      <wp:simplePos x="0" y="0"/>
                      <wp:positionH relativeFrom="column">
                        <wp:posOffset>8773160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7C41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0.8pt;margin-top:11.8pt;width:0;height:184.2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F2E446" wp14:editId="132C1B76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15D56" id="Straight Arrow Connector 95" o:spid="_x0000_s1026" type="#_x0000_t32" style="position:absolute;margin-left:812.35pt;margin-top:10.9pt;width:0;height:436.7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A6455" w:rsidRPr="0053677F" w14:paraId="6336964B" w14:textId="77777777" w:rsidTr="00F0640F">
        <w:trPr>
          <w:trHeight w:val="3074"/>
          <w:jc w:val="center"/>
        </w:trPr>
        <w:tc>
          <w:tcPr>
            <w:tcW w:w="1566" w:type="dxa"/>
          </w:tcPr>
          <w:p w14:paraId="1B300AB1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</w:rPr>
            </w:pPr>
            <w:r w:rsidRPr="007F5B12">
              <w:rPr>
                <w:rFonts w:ascii="EYInterstate Light" w:hAnsi="EYInterstate Light" w:cs="Arial"/>
                <w:sz w:val="22"/>
              </w:rPr>
              <w:t>Requesting Department</w:t>
            </w:r>
          </w:p>
        </w:tc>
        <w:tc>
          <w:tcPr>
            <w:tcW w:w="19565" w:type="dxa"/>
          </w:tcPr>
          <w:p w14:paraId="1D16E585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E264307" wp14:editId="3CE6301F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236381</wp:posOffset>
                      </wp:positionV>
                      <wp:extent cx="69850" cy="1238250"/>
                      <wp:effectExtent l="13335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168182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62C8B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6" o:spid="_x0000_s1026" type="#_x0000_t34" style="position:absolute;margin-left:18.75pt;margin-top:18.6pt;width:5.5pt;height:97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" adj="-36327" strokecolor="windowText" strokeweight=".5pt">
                      <v:stroke endarrow="block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5D0E129" wp14:editId="195AE22D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236855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52F41" id="Elbow Connector 97" o:spid="_x0000_s1026" type="#_x0000_t34" style="position:absolute;margin-left:125.1pt;margin-top:18.65pt;width:72.75pt;height:69.75pt;rotation:18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NAi/y9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A38AA0" wp14:editId="7309F164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44F21A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38AA0" id="Flowchart: Process 23" o:spid="_x0000_s1034" type="#_x0000_t109" style="position:absolute;margin-left:24.3pt;margin-top:4.9pt;width:99.85pt;height:27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" fillcolor="window" strokecolor="windowText" strokeweight="1pt">
                      <v:textbox>
                        <w:txbxContent>
                          <w:p w14:paraId="0944F21A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6FE228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F7E7E4A" wp14:editId="12BFCB8E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240665</wp:posOffset>
                      </wp:positionV>
                      <wp:extent cx="1276086" cy="508959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86" cy="508959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623496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E7E4A" id="Flowchart: Document 5" o:spid="_x0000_s1035" type="#_x0000_t114" style="position:absolute;margin-left:23.55pt;margin-top:18.95pt;width:100.5pt;height:4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" fillcolor="window" strokecolor="windowText" strokeweight="1pt">
                      <v:textbox>
                        <w:txbxContent>
                          <w:p w14:paraId="24623496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43CCE7" w14:textId="77777777" w:rsidR="000A6455" w:rsidRPr="007F5B12" w:rsidRDefault="000A6455" w:rsidP="00F0640F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noProof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w:tab/>
            </w:r>
          </w:p>
          <w:p w14:paraId="6918B8D8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noProof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2F0C4ED" wp14:editId="49BF96B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233045</wp:posOffset>
                      </wp:positionV>
                      <wp:extent cx="1504950" cy="913130"/>
                      <wp:effectExtent l="19050" t="19050" r="1905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229ADC" w14:textId="77777777" w:rsidR="000A6455" w:rsidRPr="004441D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4441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0C4ED" id="Flowchart: Decision 3" o:spid="_x0000_s1036" type="#_x0000_t110" style="position:absolute;margin-left:13.5pt;margin-top:18.35pt;width:118.5pt;height:7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" fillcolor="window" strokecolor="windowText" strokeweight="1pt">
                      <v:textbox>
                        <w:txbxContent>
                          <w:p w14:paraId="11229ADC" w14:textId="77777777" w:rsidR="000A6455" w:rsidRPr="004441D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4441D1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782B21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noProof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066D95" wp14:editId="4FA6CB50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71A8D6E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066D9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7" type="#_x0000_t115" style="position:absolute;margin-left:144.8pt;margin-top:8.2pt;width:106.55pt;height:5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+8kgIAAEs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vUdHidP6Wpl6z3a7m2/D8Hx&#10;pUTcG+ByzzwWAEVjqeMdjoR/Re1AUdJa/+ez+6SPuYSUkg4LBZR+b5gXqPqHwcRejE9O0gZm5gSN&#10;B+MPJatDidnohUXLxng+HM9k0o/qmWy81U/Y/XmKChEzHLH7fgzMIvaLjteDi/k8q2HrHIs35sHx&#10;5DxBlxB/3D0x74aJi+jVrX1ePla+G7NeN1kaO99E28g8g6+4YpoTg43Ncz28LulJOOSz1usb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cNa+8kgIAAEs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71A8D6E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1B8A13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CD2A244" wp14:editId="47A7DB40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173355</wp:posOffset>
                      </wp:positionV>
                      <wp:extent cx="219075" cy="0"/>
                      <wp:effectExtent l="0" t="76200" r="28575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3C28E" id="Straight Arrow Connector 26" o:spid="_x0000_s1026" type="#_x0000_t32" style="position:absolute;margin-left:127.65pt;margin-top:13.65pt;width:17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88CC2C2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930A35" wp14:editId="5CFB5291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D231F" id="Straight Arrow Connector 28" o:spid="_x0000_s1026" type="#_x0000_t32" style="position:absolute;margin-left:198.25pt;margin-top:10.55pt;width:0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B186DBC" w14:textId="77777777" w:rsidR="000A6455" w:rsidRPr="007F5B12" w:rsidRDefault="000A6455" w:rsidP="00F0640F">
            <w:pPr>
              <w:overflowPunct/>
              <w:autoSpaceDE/>
              <w:autoSpaceDN/>
              <w:adjustRightInd/>
              <w:textAlignment w:val="auto"/>
              <w:rPr>
                <w:rFonts w:ascii="EYInterstate Light" w:hAnsi="EYInterstate Light" w:cs="Arial"/>
                <w:sz w:val="16"/>
              </w:rPr>
            </w:pPr>
          </w:p>
        </w:tc>
      </w:tr>
      <w:tr w:rsidR="000A6455" w:rsidRPr="0053677F" w14:paraId="373A4A31" w14:textId="77777777" w:rsidTr="00F0640F">
        <w:trPr>
          <w:trHeight w:val="4585"/>
          <w:jc w:val="center"/>
        </w:trPr>
        <w:tc>
          <w:tcPr>
            <w:tcW w:w="1566" w:type="dxa"/>
          </w:tcPr>
          <w:p w14:paraId="4030A2A6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  <w:highlight w:val="yellow"/>
              </w:rPr>
            </w:pPr>
          </w:p>
        </w:tc>
        <w:tc>
          <w:tcPr>
            <w:tcW w:w="19565" w:type="dxa"/>
          </w:tcPr>
          <w:p w14:paraId="24DC8742" w14:textId="77777777" w:rsidR="000A6455" w:rsidRPr="007F5B12" w:rsidRDefault="00F26006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9B712C" wp14:editId="56517F6C">
                      <wp:simplePos x="0" y="0"/>
                      <wp:positionH relativeFrom="column">
                        <wp:posOffset>7703</wp:posOffset>
                      </wp:positionH>
                      <wp:positionV relativeFrom="paragraph">
                        <wp:posOffset>50772</wp:posOffset>
                      </wp:positionV>
                      <wp:extent cx="7919499" cy="2798860"/>
                      <wp:effectExtent l="19050" t="19050" r="2476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19499" cy="27988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FDADB" id="Rectangle 7" o:spid="_x0000_s1026" style="position:absolute;margin-left:.6pt;margin-top:4pt;width:623.6pt;height:2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" filled="f" strokecolor="red" strokeweight="2.25pt">
                      <v:stroke dashstyle="longDash"/>
                    </v:rect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92354B" wp14:editId="771336AA">
                      <wp:simplePos x="0" y="0"/>
                      <wp:positionH relativeFrom="column">
                        <wp:posOffset>8085455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E85F41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2354B" id="Flowchart: Decision 16" o:spid="_x0000_s1038" type="#_x0000_t110" style="position:absolute;margin-left:636.65pt;margin-top:6.3pt;width:108pt;height:6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JALjQIAAEE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" fillcolor="window" strokecolor="windowText" strokeweight="1pt">
                      <v:textbox>
                        <w:txbxContent>
                          <w:p w14:paraId="4AE85F41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3DB75C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</w:p>
          <w:p w14:paraId="49B009BB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</w:p>
          <w:p w14:paraId="01722573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7250F58" wp14:editId="23CA78EA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180975</wp:posOffset>
                      </wp:positionV>
                      <wp:extent cx="0" cy="226060"/>
                      <wp:effectExtent l="76200" t="38100" r="57150" b="2159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60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86E74" id="Straight Arrow Connector 113" o:spid="_x0000_s1026" type="#_x0000_t32" style="position:absolute;margin-left:691.35pt;margin-top:14.25pt;width:0;height:17.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3137071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8D6999" wp14:editId="3118DC17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E4AA8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D6999" id="Flowchart: Process 89" o:spid="_x0000_s1039" type="#_x0000_t109" style="position:absolute;margin-left:641.1pt;margin-top:11.8pt;width:99.8pt;height:39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" fillcolor="window" strokecolor="windowText" strokeweight="1pt">
                      <v:textbox>
                        <w:txbxContent>
                          <w:p w14:paraId="0EAE4AA8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CD5359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</w:p>
          <w:p w14:paraId="3F0380CB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1C0191A" wp14:editId="618FBD81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84F3D" id="Straight Arrow Connector 112" o:spid="_x0000_s1026" type="#_x0000_t32" style="position:absolute;margin-left:691.35pt;margin-top:10.3pt;width:.05pt;height:30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470CCEF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65ED81" wp14:editId="7B55606D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152A73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5ED81" id="Flowchart: Document 34" o:spid="_x0000_s1040" type="#_x0000_t114" style="position:absolute;margin-left:641.15pt;margin-top:20.15pt;width:100.45pt;height:4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DVaInq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03152A73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72907D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</w:p>
          <w:p w14:paraId="241DF6EF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5612B63" wp14:editId="4BCA3D1F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D0D831" id="Straight Arrow Connector 111" o:spid="_x0000_s1026" type="#_x0000_t32" style="position:absolute;margin-left:691.35pt;margin-top:18.3pt;width:0;height:35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C96FB7A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  <w:highlight w:val="yellow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97A508" wp14:editId="5CA2E46B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2C49F4" id="Elbow Connector 114" o:spid="_x0000_s1026" type="#_x0000_t34" style="position:absolute;margin-left:548.1pt;margin-top:13.45pt;width:143.3pt;height:20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0A6455" w:rsidRPr="0053677F" w14:paraId="123976E3" w14:textId="77777777" w:rsidTr="00F0640F">
        <w:trPr>
          <w:trHeight w:val="1948"/>
          <w:jc w:val="center"/>
        </w:trPr>
        <w:tc>
          <w:tcPr>
            <w:tcW w:w="1566" w:type="dxa"/>
          </w:tcPr>
          <w:p w14:paraId="523D0F98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</w:rPr>
            </w:pPr>
            <w:r w:rsidRPr="007F5B12">
              <w:rPr>
                <w:rFonts w:ascii="EYInterstate Light" w:hAnsi="EYInterstate Light" w:cs="Arial"/>
                <w:sz w:val="22"/>
              </w:rPr>
              <w:t>Warehouse Department</w:t>
            </w:r>
          </w:p>
        </w:tc>
        <w:tc>
          <w:tcPr>
            <w:tcW w:w="19565" w:type="dxa"/>
          </w:tcPr>
          <w:p w14:paraId="0B8C133D" w14:textId="77777777" w:rsidR="000A6455" w:rsidRPr="007F5B12" w:rsidRDefault="000A2B19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21C5C5" wp14:editId="5AACFBCB">
                      <wp:simplePos x="0" y="0"/>
                      <wp:positionH relativeFrom="column">
                        <wp:posOffset>6275070</wp:posOffset>
                      </wp:positionH>
                      <wp:positionV relativeFrom="paragraph">
                        <wp:posOffset>52070</wp:posOffset>
                      </wp:positionV>
                      <wp:extent cx="1409700" cy="1095375"/>
                      <wp:effectExtent l="19050" t="19050" r="38100" b="4762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0953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1B84C0" w14:textId="77777777" w:rsidR="000A6455" w:rsidRPr="00886260" w:rsidRDefault="000A6455" w:rsidP="000A645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1CC09504" w14:textId="77777777" w:rsidR="000A6455" w:rsidRPr="00886260" w:rsidRDefault="000A6455" w:rsidP="000A645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1C5C5" id="Flowchart: Decision 84" o:spid="_x0000_s1041" type="#_x0000_t110" style="position:absolute;margin-left:494.1pt;margin-top:4.1pt;width:111pt;height:8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G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" fillcolor="window" strokecolor="windowText" strokeweight="1pt">
                      <v:textbox>
                        <w:txbxContent>
                          <w:p w14:paraId="4A1B84C0" w14:textId="77777777" w:rsidR="000A6455" w:rsidRPr="00886260" w:rsidRDefault="000A6455" w:rsidP="000A645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1CC09504" w14:textId="77777777" w:rsidR="000A6455" w:rsidRPr="00886260" w:rsidRDefault="000A6455" w:rsidP="000A645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94483DF" wp14:editId="1483D5C9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53975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E1C55B" w14:textId="77777777" w:rsidR="000A6455" w:rsidRPr="00633E71" w:rsidRDefault="000A6455" w:rsidP="000A645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515D0967" w14:textId="77777777" w:rsidR="000A6455" w:rsidRPr="00633E71" w:rsidRDefault="000A6455" w:rsidP="000A6455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483DF" id="Flowchart: Decision 36" o:spid="_x0000_s1042" type="#_x0000_t110" style="position:absolute;margin-left:629.1pt;margin-top:4.25pt;width:124.5pt;height:8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" fillcolor="window" strokecolor="windowText" strokeweight="1pt">
                      <v:textbox>
                        <w:txbxContent>
                          <w:p w14:paraId="55E1C55B" w14:textId="77777777" w:rsidR="000A6455" w:rsidRPr="00633E71" w:rsidRDefault="000A6455" w:rsidP="000A645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515D0967" w14:textId="77777777" w:rsidR="000A6455" w:rsidRPr="00633E71" w:rsidRDefault="000A6455" w:rsidP="000A6455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AD3658" wp14:editId="300A9BE5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07304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3658" id="Flowchart: Process 22" o:spid="_x0000_s1043" type="#_x0000_t109" style="position:absolute;margin-left:272.85pt;margin-top:12.8pt;width:86.25pt;height:30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Coyz0G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F407304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CAB68C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20B7670" wp14:editId="2CCB5CCA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50024" id="Elbow Connector 86" o:spid="_x0000_s1026" type="#_x0000_t34" style="position:absolute;margin-left:5in;margin-top:5.75pt;width:28.35pt;height:2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0B36A68" wp14:editId="4E05D406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F49747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36A68" id="Flowchart: Process 87" o:spid="_x0000_s1044" type="#_x0000_t109" style="position:absolute;margin-left:773.1pt;margin-top:6.8pt;width:79.5pt;height:4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" fillcolor="window" strokecolor="windowText" strokeweight="1pt">
                      <v:textbox>
                        <w:txbxContent>
                          <w:p w14:paraId="2FF49747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A3C584" wp14:editId="35DD42E7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67F488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C584" id="Flowchart: Process 57" o:spid="_x0000_s1045" type="#_x0000_t109" style="position:absolute;margin-left:877.35pt;margin-top:4.15pt;width:79.5pt;height:4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nmKEq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267F488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45C6B9E" wp14:editId="68993BC0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81D07A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C6B9E" id="Flowchart: Process 62" o:spid="_x0000_s1046" type="#_x0000_t109" style="position:absolute;margin-left:388.35pt;margin-top:6.85pt;width:87pt;height:4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" fillcolor="window" strokecolor="windowText" strokeweight="1pt">
                      <v:textbox>
                        <w:txbxContent>
                          <w:p w14:paraId="6581D07A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C9D2DA" w14:textId="77777777" w:rsidR="000A6455" w:rsidRPr="007F5B12" w:rsidRDefault="00F746F0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962D29" wp14:editId="714F53C2">
                      <wp:simplePos x="0" y="0"/>
                      <wp:positionH relativeFrom="column">
                        <wp:posOffset>9540875</wp:posOffset>
                      </wp:positionH>
                      <wp:positionV relativeFrom="paragraph">
                        <wp:posOffset>77166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E0F2C" id="Straight Arrow Connector 91" o:spid="_x0000_s1026" type="#_x0000_t32" style="position:absolute;margin-left:751.25pt;margin-top:6.1pt;width:2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B4D3FD4" wp14:editId="2D964F5B">
                      <wp:simplePos x="0" y="0"/>
                      <wp:positionH relativeFrom="column">
                        <wp:posOffset>7676515</wp:posOffset>
                      </wp:positionH>
                      <wp:positionV relativeFrom="paragraph">
                        <wp:posOffset>78409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29E6E" id="Straight Arrow Connector 90" o:spid="_x0000_s1026" type="#_x0000_t32" style="position:absolute;margin-left:604.45pt;margin-top:6.15pt;width:24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R0ZDS9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6F1765" wp14:editId="12E16685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489DA" id="Elbow Connector 78" o:spid="_x0000_s1026" type="#_x0000_t34" style="position:absolute;margin-left:358.65pt;margin-top:7.15pt;width:30pt;height:20.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26B449" wp14:editId="23DF48A9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2CD1F" id="Straight Arrow Connector 88" o:spid="_x0000_s1026" type="#_x0000_t32" style="position:absolute;margin-left:471.4pt;margin-top:6.8pt;width:22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7F343DA" wp14:editId="5A7ECE79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0E11" id="Straight Arrow Connector 81" o:spid="_x0000_s1026" type="#_x0000_t32" style="position:absolute;margin-left:852.6pt;margin-top:4.65pt;width:24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0A6455"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C3CE59" wp14:editId="6BD016BA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ADC0C0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3CE59" id="Flowchart: Document 74" o:spid="_x0000_s1047" type="#_x0000_t114" style="position:absolute;margin-left:272.35pt;margin-top:16.65pt;width:86.75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" fillcolor="window" strokecolor="windowText" strokeweight="1pt">
                      <v:textbox>
                        <w:txbxContent>
                          <w:p w14:paraId="50ADC0C0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AAE5AA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904DB14" wp14:editId="3A554B55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66073</wp:posOffset>
                      </wp:positionV>
                      <wp:extent cx="0" cy="487432"/>
                      <wp:effectExtent l="76200" t="0" r="57150" b="6540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74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1B444" id="Straight Arrow Connector 11" o:spid="_x0000_s1026" type="#_x0000_t32" style="position:absolute;margin-left:812.35pt;margin-top:5.2pt;width:0;height:3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A6455" w:rsidRPr="0053677F" w14:paraId="20492A16" w14:textId="77777777" w:rsidTr="00F0640F">
        <w:trPr>
          <w:trHeight w:val="1105"/>
          <w:jc w:val="center"/>
        </w:trPr>
        <w:tc>
          <w:tcPr>
            <w:tcW w:w="1566" w:type="dxa"/>
          </w:tcPr>
          <w:p w14:paraId="4192AAEC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</w:rPr>
            </w:pPr>
            <w:r w:rsidRPr="007F5B12">
              <w:rPr>
                <w:rFonts w:ascii="EYInterstate Light" w:hAnsi="EYInterstate Light" w:cs="Arial"/>
                <w:sz w:val="22"/>
              </w:rPr>
              <w:t>Accounts Payable Department</w:t>
            </w:r>
          </w:p>
        </w:tc>
        <w:tc>
          <w:tcPr>
            <w:tcW w:w="19565" w:type="dxa"/>
          </w:tcPr>
          <w:p w14:paraId="32B3EC03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37D723" wp14:editId="7A45630E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43D049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7D723" id="Flowchart: Document 2" o:spid="_x0000_s1048" type="#_x0000_t114" style="position:absolute;margin-left:572.3pt;margin-top:17pt;width:97.9pt;height:3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z5GDJ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0943D049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2F60E57" wp14:editId="4490FBF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144BF1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60E57" id="Flowchart: Process 67" o:spid="_x0000_s1049" type="#_x0000_t109" style="position:absolute;margin-left:877.35pt;margin-top:9.4pt;width:79.5pt;height:41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OI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z0Hji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7C144BF1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2017B1" wp14:editId="2F39A1A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BC9CEE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Accounts Payable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017B1" id="Flowchart: Process 98" o:spid="_x0000_s1050" type="#_x0000_t109" style="position:absolute;margin-left:773.25pt;margin-top:9.4pt;width:79.5pt;height:4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" fillcolor="window" strokecolor="windowText" strokeweight="1pt">
                      <v:textbox>
                        <w:txbxContent>
                          <w:p w14:paraId="23BC9CEE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Accounts Payable Process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72057C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0FBD1B8" wp14:editId="67A96D50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0DFB51" id="Straight Arrow Connector 92" o:spid="_x0000_s1026" type="#_x0000_t32" style="position:absolute;margin-left:670.9pt;margin-top:11.65pt;width:102.7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9D37E5C" wp14:editId="71A389A1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8FB90" id="Straight Arrow Connector 12" o:spid="_x0000_s1026" type="#_x0000_t32" style="position:absolute;margin-left:812.35pt;margin-top:29.2pt;width:0;height:1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9E3C925" wp14:editId="22A85A66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EF73E" id="Straight Arrow Connector 82" o:spid="_x0000_s1026" type="#_x0000_t32" style="position:absolute;margin-left:852.6pt;margin-top:8.05pt;width:24.7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A6455" w:rsidRPr="0053677F" w14:paraId="3DDEA807" w14:textId="77777777" w:rsidTr="00F0640F">
        <w:trPr>
          <w:trHeight w:val="1024"/>
          <w:jc w:val="center"/>
        </w:trPr>
        <w:tc>
          <w:tcPr>
            <w:tcW w:w="1566" w:type="dxa"/>
          </w:tcPr>
          <w:p w14:paraId="31E03EC6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sz w:val="22"/>
                <w:szCs w:val="20"/>
              </w:rPr>
            </w:pPr>
            <w:r w:rsidRPr="007F5B12">
              <w:rPr>
                <w:rFonts w:ascii="EYInterstate Light" w:hAnsi="EYInterstate Light" w:cs="Arial"/>
                <w:sz w:val="22"/>
              </w:rPr>
              <w:t>PP&amp;E Department</w:t>
            </w:r>
          </w:p>
        </w:tc>
        <w:tc>
          <w:tcPr>
            <w:tcW w:w="19565" w:type="dxa"/>
          </w:tcPr>
          <w:p w14:paraId="02D4EEED" w14:textId="77777777" w:rsidR="000A6455" w:rsidRPr="007F5B12" w:rsidRDefault="000A6455" w:rsidP="00F0640F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 w:cs="Arial"/>
                <w:noProof/>
                <w:sz w:val="16"/>
                <w:szCs w:val="20"/>
              </w:rPr>
            </w:pP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FA0B93F" wp14:editId="43EF7696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E489189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0B93F" id="Flowchart: Magnetic Disk 58" o:spid="_x0000_s1051" type="#_x0000_t132" style="position:absolute;margin-left:569.9pt;margin-top:3.25pt;width:108.8pt;height:4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" fillcolor="window" strokecolor="windowText" strokeweight="1pt">
                      <v:stroke joinstyle="miter"/>
                      <v:textbox>
                        <w:txbxContent>
                          <w:p w14:paraId="5E489189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4A52405" wp14:editId="5E63B1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F0DAAB4" id="Straight Arrow Connector 94" o:spid="_x0000_s1026" type="#_x0000_t32" style="position:absolute;margin-left:677.9pt;margin-top:29.55pt;width:95.1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193D17F" wp14:editId="0ED8C889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5A89B2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3D17F" id="Flowchart: Terminator 40" o:spid="_x0000_s1052" type="#_x0000_t116" style="position:absolute;margin-left:877.35pt;margin-top:11.8pt;width:79.5pt;height:3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lujg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" fillcolor="window" strokecolor="windowText" strokeweight="1pt">
                      <v:textbox>
                        <w:txbxContent>
                          <w:p w14:paraId="365A89B2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91E99E" wp14:editId="51BC0E91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E5A4B5" w14:textId="77777777" w:rsidR="000A6455" w:rsidRPr="00633E71" w:rsidRDefault="000A6455" w:rsidP="000A645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1E99E" id="Flowchart: Process 1" o:spid="_x0000_s1053" type="#_x0000_t109" style="position:absolute;margin-left:773.25pt;margin-top:10.85pt;width:79.5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" fillcolor="window" strokecolor="windowText" strokeweight="1pt">
                      <v:textbox>
                        <w:txbxContent>
                          <w:p w14:paraId="0EE5A4B5" w14:textId="77777777" w:rsidR="000A6455" w:rsidRPr="00633E71" w:rsidRDefault="000A6455" w:rsidP="000A6455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B12">
              <w:rPr>
                <w:rFonts w:ascii="EYInterstate Light" w:hAnsi="EYInterstate Light" w:cs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687A50C" wp14:editId="0CD38512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E16A07" id="Straight Arrow Connector 83" o:spid="_x0000_s1026" type="#_x0000_t32" style="position:absolute;margin-left:852.6pt;margin-top:29.7pt;width:24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21E0FBA6" w14:textId="77777777" w:rsidR="002430BB" w:rsidRPr="007F5B12" w:rsidRDefault="002430BB" w:rsidP="00430D14">
      <w:pPr>
        <w:rPr>
          <w:rFonts w:ascii="EYInterstate Light" w:hAnsi="EYInterstate Light" w:cs="Arial"/>
        </w:rPr>
        <w:sectPr w:rsidR="002430BB" w:rsidRPr="007F5B12" w:rsidSect="00B85B06">
          <w:headerReference w:type="first" r:id="rId15"/>
          <w:footerReference w:type="first" r:id="rId16"/>
          <w:footnotePr>
            <w:numRestart w:val="eachPage"/>
          </w:footnotePr>
          <w:pgSz w:w="23814" w:h="16839" w:orient="landscape" w:code="8"/>
          <w:pgMar w:top="1440" w:right="2160" w:bottom="1440" w:left="1440" w:header="720" w:footer="720" w:gutter="0"/>
          <w:cols w:space="720"/>
          <w:titlePg/>
          <w:docGrid w:linePitch="326"/>
        </w:sectPr>
      </w:pPr>
    </w:p>
    <w:p w14:paraId="4F22D763" w14:textId="77777777" w:rsidR="00384BFA" w:rsidRPr="007F5B12" w:rsidRDefault="00384BFA" w:rsidP="00384BFA">
      <w:pPr>
        <w:pStyle w:val="Heading1"/>
        <w:spacing w:before="60" w:after="60" w:line="320" w:lineRule="atLeast"/>
        <w:rPr>
          <w:rFonts w:ascii="EYInterstate Light" w:hAnsi="EYInterstate Light"/>
        </w:rPr>
      </w:pPr>
    </w:p>
    <w:p w14:paraId="06ADC0C4" w14:textId="77777777" w:rsidR="00872CEC" w:rsidRPr="007F5B12" w:rsidRDefault="00872CEC" w:rsidP="00384BFA">
      <w:pPr>
        <w:pStyle w:val="Heading1"/>
        <w:spacing w:before="60" w:after="60" w:line="320" w:lineRule="atLeast"/>
        <w:rPr>
          <w:rFonts w:ascii="EYInterstate Light" w:hAnsi="EYInterstate Light"/>
          <w:b w:val="0"/>
        </w:rPr>
      </w:pPr>
      <w:r w:rsidRPr="007F5B12">
        <w:rPr>
          <w:rFonts w:ascii="EYInterstate Light" w:hAnsi="EYInterstate Light"/>
        </w:rPr>
        <w:t>Flowchart activity</w:t>
      </w:r>
      <w:r w:rsidR="00233908" w:rsidRPr="007F5B12">
        <w:rPr>
          <w:rFonts w:ascii="EYInterstate Light" w:hAnsi="EYInterstate Light"/>
        </w:rPr>
        <w:t xml:space="preserve"> —</w:t>
      </w:r>
      <w:r w:rsidRPr="007F5B12">
        <w:rPr>
          <w:rFonts w:ascii="EYInterstate Light" w:hAnsi="EYInterstate Light"/>
        </w:rPr>
        <w:t xml:space="preserve"> </w:t>
      </w:r>
      <w:r w:rsidR="00A534DD" w:rsidRPr="007F5B12">
        <w:rPr>
          <w:rFonts w:ascii="EYInterstate Light" w:hAnsi="EYInterstate Light"/>
        </w:rPr>
        <w:t xml:space="preserve">Part </w:t>
      </w:r>
      <w:r w:rsidRPr="007F5B12">
        <w:rPr>
          <w:rFonts w:ascii="EYInterstate Light" w:hAnsi="EYInterstate Light"/>
        </w:rPr>
        <w:t>2</w:t>
      </w:r>
    </w:p>
    <w:p w14:paraId="52C8E3D6" w14:textId="77777777" w:rsidR="00872CEC" w:rsidRPr="007F5B12" w:rsidRDefault="00872CEC" w:rsidP="00384BFA">
      <w:pPr>
        <w:pStyle w:val="Heading3"/>
        <w:spacing w:before="60" w:after="60" w:line="320" w:lineRule="atLeas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Objective:</w:t>
      </w:r>
    </w:p>
    <w:p w14:paraId="7FD97143" w14:textId="77777777" w:rsidR="000A6455" w:rsidRPr="007F5B12" w:rsidRDefault="000A6455" w:rsidP="00384BFA">
      <w:pPr>
        <w:pStyle w:val="ListParagraph"/>
        <w:numPr>
          <w:ilvl w:val="0"/>
          <w:numId w:val="24"/>
        </w:numPr>
        <w:spacing w:before="60" w:after="60" w:line="320" w:lineRule="atLeast"/>
        <w:rPr>
          <w:rFonts w:cs="Arial"/>
          <w:sz w:val="22"/>
        </w:rPr>
      </w:pPr>
      <w:r w:rsidRPr="007F5B12">
        <w:rPr>
          <w:rFonts w:cs="Arial"/>
          <w:sz w:val="22"/>
        </w:rPr>
        <w:t>Update the flowchart of the significant class of transactions (SCOT) to include what can go wrongs for PP&amp;E additions.</w:t>
      </w:r>
    </w:p>
    <w:p w14:paraId="53DB2674" w14:textId="77777777" w:rsidR="004E18C0" w:rsidRPr="007F5B12" w:rsidRDefault="004E18C0" w:rsidP="00384BFA">
      <w:pPr>
        <w:pStyle w:val="ListParagraph"/>
        <w:spacing w:before="60" w:after="60" w:line="320" w:lineRule="atLeast"/>
        <w:ind w:left="360"/>
        <w:rPr>
          <w:rFonts w:cs="Arial"/>
          <w:sz w:val="22"/>
        </w:rPr>
      </w:pPr>
    </w:p>
    <w:p w14:paraId="195F0796" w14:textId="77777777" w:rsidR="000A6455" w:rsidRPr="007F5B12" w:rsidRDefault="000A6455" w:rsidP="00A534DD">
      <w:pPr>
        <w:pStyle w:val="Heading3"/>
        <w:rPr>
          <w:rFonts w:ascii="EYInterstate Light" w:hAnsi="EYInterstate Light"/>
          <w:b w:val="0"/>
          <w:sz w:val="22"/>
        </w:rPr>
      </w:pPr>
      <w:r w:rsidRPr="007F5B12">
        <w:rPr>
          <w:rFonts w:ascii="EYInterstate Light" w:hAnsi="EYInterstate Light"/>
        </w:rPr>
        <w:t>Time:</w:t>
      </w:r>
      <w:r w:rsidR="00A534DD" w:rsidRPr="007F5B12">
        <w:rPr>
          <w:rFonts w:ascii="EYInterstate Light" w:hAnsi="EYInterstate Light"/>
        </w:rPr>
        <w:t xml:space="preserve"> </w:t>
      </w:r>
      <w:r w:rsidRPr="007F5B12">
        <w:rPr>
          <w:rFonts w:ascii="EYInterstate Light" w:hAnsi="EYInterstate Light"/>
          <w:b w:val="0"/>
          <w:sz w:val="22"/>
        </w:rPr>
        <w:t>15 minutes</w:t>
      </w:r>
    </w:p>
    <w:p w14:paraId="6DB2B7FE" w14:textId="77777777" w:rsidR="004E18C0" w:rsidRPr="007F5B12" w:rsidRDefault="004E18C0" w:rsidP="004E18C0">
      <w:pPr>
        <w:rPr>
          <w:rFonts w:ascii="EYInterstate Light" w:hAnsi="EYInterstate Light"/>
        </w:rPr>
      </w:pPr>
    </w:p>
    <w:p w14:paraId="7C497572" w14:textId="77777777" w:rsidR="000A6455" w:rsidRPr="007F5B12" w:rsidRDefault="000A6455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Instructions:</w:t>
      </w:r>
    </w:p>
    <w:p w14:paraId="292B7F17" w14:textId="77777777" w:rsidR="000A6455" w:rsidRPr="007F5B12" w:rsidRDefault="000A6455" w:rsidP="004E18C0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Fonts w:cs="Arial"/>
          <w:sz w:val="22"/>
        </w:rPr>
      </w:pPr>
      <w:r w:rsidRPr="007F5B12">
        <w:rPr>
          <w:rFonts w:cs="Arial"/>
          <w:sz w:val="22"/>
        </w:rPr>
        <w:t>Refer to HO 4.2: Flowchart activity</w:t>
      </w:r>
      <w:r w:rsidR="00233908" w:rsidRPr="007F5B12">
        <w:rPr>
          <w:rFonts w:cs="Arial"/>
          <w:sz w:val="22"/>
        </w:rPr>
        <w:t xml:space="preserve"> —</w:t>
      </w:r>
      <w:r w:rsidRPr="007F5B12">
        <w:rPr>
          <w:rFonts w:cs="Arial"/>
          <w:sz w:val="22"/>
        </w:rPr>
        <w:t xml:space="preserve"> </w:t>
      </w:r>
      <w:r w:rsidR="00A534DD" w:rsidRPr="007F5B12">
        <w:rPr>
          <w:rFonts w:cs="Arial"/>
          <w:sz w:val="22"/>
        </w:rPr>
        <w:t xml:space="preserve">Part </w:t>
      </w:r>
      <w:r w:rsidRPr="007F5B12">
        <w:rPr>
          <w:rFonts w:cs="Arial"/>
          <w:sz w:val="22"/>
        </w:rPr>
        <w:t>1 answers.</w:t>
      </w:r>
    </w:p>
    <w:p w14:paraId="04B765C2" w14:textId="77777777" w:rsidR="000A6455" w:rsidRPr="007F5B12" w:rsidRDefault="000A6455" w:rsidP="004E18C0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Fonts w:cs="Arial"/>
          <w:sz w:val="22"/>
        </w:rPr>
      </w:pPr>
      <w:r w:rsidRPr="007F5B12">
        <w:rPr>
          <w:rFonts w:cs="Arial"/>
          <w:sz w:val="22"/>
        </w:rPr>
        <w:t>As instructed by your senior, map the PP&amp;E WCGWs listed below to your flowchart.</w:t>
      </w:r>
    </w:p>
    <w:p w14:paraId="0AC77322" w14:textId="77777777" w:rsidR="000A6455" w:rsidRPr="007F5B12" w:rsidRDefault="000A6455" w:rsidP="004E18C0">
      <w:pPr>
        <w:pStyle w:val="ListParagraph"/>
        <w:numPr>
          <w:ilvl w:val="0"/>
          <w:numId w:val="22"/>
        </w:numPr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Fonts w:cs="Arial"/>
          <w:sz w:val="22"/>
        </w:rPr>
      </w:pPr>
      <w:r w:rsidRPr="007F5B12">
        <w:rPr>
          <w:rFonts w:cs="Arial"/>
          <w:sz w:val="22"/>
        </w:rPr>
        <w:t>Work in pairs again.</w:t>
      </w:r>
    </w:p>
    <w:p w14:paraId="2098A6E9" w14:textId="77777777" w:rsidR="004E18C0" w:rsidRPr="007F5B12" w:rsidRDefault="004E18C0" w:rsidP="004E18C0">
      <w:pPr>
        <w:pStyle w:val="ListParagraph"/>
        <w:overflowPunct/>
        <w:autoSpaceDE/>
        <w:autoSpaceDN/>
        <w:adjustRightInd/>
        <w:spacing w:before="60" w:after="60" w:line="320" w:lineRule="exact"/>
        <w:ind w:left="360"/>
        <w:textAlignment w:val="auto"/>
        <w:rPr>
          <w:rFonts w:cs="Arial"/>
          <w:sz w:val="22"/>
        </w:rPr>
      </w:pPr>
    </w:p>
    <w:p w14:paraId="1B47FE08" w14:textId="77777777" w:rsidR="000A6455" w:rsidRPr="007F5B12" w:rsidRDefault="000A6455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WCGW listing:</w:t>
      </w:r>
    </w:p>
    <w:p w14:paraId="33E93407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>SE PP&amp;E WCGW 1: The Classification of an Asset Purchase is Incorrect (i.e.</w:t>
      </w:r>
      <w:r w:rsidR="00872CEC" w:rsidRPr="007F5B12">
        <w:rPr>
          <w:rFonts w:cs="Arial"/>
          <w:sz w:val="22"/>
        </w:rPr>
        <w:t>,</w:t>
      </w:r>
      <w:r w:rsidR="000A2B19" w:rsidRPr="007F5B12">
        <w:rPr>
          <w:rFonts w:cs="Arial"/>
          <w:sz w:val="22"/>
        </w:rPr>
        <w:t xml:space="preserve"> operating or capital)</w:t>
      </w:r>
    </w:p>
    <w:p w14:paraId="147DB016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>SE PP&amp;E WCGW 2: The GL Coding of an Asset Purchase is Incorrect / Not Performed</w:t>
      </w:r>
      <w:r w:rsidRPr="007F5B12">
        <w:rPr>
          <w:rFonts w:cs="Arial"/>
          <w:sz w:val="22"/>
        </w:rPr>
        <w:tab/>
      </w:r>
    </w:p>
    <w:p w14:paraId="34D8F0AB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>SE PP&amp;E WCGW 3: A Fraudulent or Dupl</w:t>
      </w:r>
      <w:r w:rsidR="00872CEC" w:rsidRPr="007F5B12">
        <w:rPr>
          <w:rFonts w:cs="Arial"/>
          <w:sz w:val="22"/>
        </w:rPr>
        <w:t>icate Vendor is Created in SAP</w:t>
      </w:r>
    </w:p>
    <w:p w14:paraId="01959E33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>SE PP&amp;E WCGW 4: Assets are Purchased without Proper Appro</w:t>
      </w:r>
      <w:r w:rsidR="00872CEC" w:rsidRPr="007F5B12">
        <w:rPr>
          <w:rFonts w:cs="Arial"/>
          <w:sz w:val="22"/>
        </w:rPr>
        <w:t>val / Supporting Documentation</w:t>
      </w:r>
    </w:p>
    <w:p w14:paraId="63E2C857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 xml:space="preserve">SE PP&amp;E WCGW 5: Fictitious / </w:t>
      </w:r>
      <w:r w:rsidR="00872CEC" w:rsidRPr="007F5B12">
        <w:rPr>
          <w:rFonts w:cs="Arial"/>
          <w:sz w:val="22"/>
        </w:rPr>
        <w:t>Incorrect Assets are Recorded</w:t>
      </w:r>
    </w:p>
    <w:p w14:paraId="0E2CAC31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>SE PP&amp;E WCGW 6: Assets are rec</w:t>
      </w:r>
      <w:r w:rsidR="00872CEC" w:rsidRPr="007F5B12">
        <w:rPr>
          <w:rFonts w:cs="Arial"/>
          <w:sz w:val="22"/>
        </w:rPr>
        <w:t>orded in the incorrect period</w:t>
      </w:r>
    </w:p>
    <w:p w14:paraId="62D69908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 xml:space="preserve">SE PP&amp;E WCGW 7: Assets are </w:t>
      </w:r>
      <w:r w:rsidR="00872CEC" w:rsidRPr="007F5B12">
        <w:rPr>
          <w:rFonts w:cs="Arial"/>
          <w:sz w:val="22"/>
        </w:rPr>
        <w:t>recorded incorrectly in the GL</w:t>
      </w:r>
    </w:p>
    <w:p w14:paraId="5DB9C1D0" w14:textId="77777777" w:rsidR="000A6455" w:rsidRPr="007F5B12" w:rsidRDefault="000A6455" w:rsidP="004E18C0">
      <w:pPr>
        <w:pStyle w:val="ListParagraph"/>
        <w:numPr>
          <w:ilvl w:val="0"/>
          <w:numId w:val="24"/>
        </w:numPr>
        <w:spacing w:before="60" w:after="60" w:line="320" w:lineRule="exact"/>
        <w:rPr>
          <w:rFonts w:cs="Arial"/>
          <w:sz w:val="22"/>
        </w:rPr>
      </w:pPr>
      <w:r w:rsidRPr="007F5B12">
        <w:rPr>
          <w:rFonts w:cs="Arial"/>
          <w:sz w:val="22"/>
        </w:rPr>
        <w:t xml:space="preserve">SE PP&amp;E WCGW 8: The PP&amp;E Subledger does </w:t>
      </w:r>
      <w:r w:rsidR="00872CEC" w:rsidRPr="007F5B12">
        <w:rPr>
          <w:rFonts w:cs="Arial"/>
          <w:sz w:val="22"/>
        </w:rPr>
        <w:t>not agree to the General Ledger</w:t>
      </w:r>
    </w:p>
    <w:p w14:paraId="3A4D36B5" w14:textId="77777777" w:rsidR="000A2B19" w:rsidRPr="007F5B12" w:rsidRDefault="000A2B19" w:rsidP="004E18C0">
      <w:pPr>
        <w:rPr>
          <w:rFonts w:ascii="EYInterstate Light" w:hAnsi="EYInterstate Light" w:cs="Arial"/>
          <w:sz w:val="22"/>
        </w:rPr>
      </w:pPr>
    </w:p>
    <w:p w14:paraId="3F38980B" w14:textId="77777777" w:rsidR="000A6455" w:rsidRPr="007F5B12" w:rsidRDefault="000A6455" w:rsidP="004E18C0">
      <w:pPr>
        <w:pStyle w:val="Heading3"/>
        <w:spacing w:before="60" w:after="60" w:line="320" w:lineRule="exact"/>
        <w:rPr>
          <w:rFonts w:ascii="EYInterstate Light" w:hAnsi="EYInterstate Light"/>
        </w:rPr>
      </w:pPr>
      <w:r w:rsidRPr="007F5B12">
        <w:rPr>
          <w:rFonts w:ascii="EYInterstate Light" w:hAnsi="EYInterstate Light"/>
        </w:rPr>
        <w:t>Tips:</w:t>
      </w:r>
    </w:p>
    <w:p w14:paraId="792DB31D" w14:textId="77777777" w:rsidR="006037F4" w:rsidRPr="007F5B12" w:rsidRDefault="000A6455" w:rsidP="004E18C0">
      <w:pPr>
        <w:spacing w:before="60" w:after="60" w:line="320" w:lineRule="exact"/>
        <w:jc w:val="both"/>
        <w:rPr>
          <w:rFonts w:ascii="EYInterstate Light" w:hAnsi="EYInterstate Light" w:cs="Arial"/>
          <w:sz w:val="22"/>
        </w:rPr>
      </w:pPr>
      <w:r w:rsidRPr="007F5B12">
        <w:rPr>
          <w:rFonts w:ascii="EYInterstate Light" w:hAnsi="EYInterstate Light" w:cs="Arial"/>
          <w:sz w:val="22"/>
        </w:rPr>
        <w:t xml:space="preserve">The same WCGW can occur in multiple places. </w:t>
      </w:r>
    </w:p>
    <w:sectPr w:rsidR="006037F4" w:rsidRPr="007F5B12" w:rsidSect="006120B7">
      <w:headerReference w:type="first" r:id="rId17"/>
      <w:footerReference w:type="first" r:id="rId18"/>
      <w:footnotePr>
        <w:numRestart w:val="eachPage"/>
      </w:footnotePr>
      <w:pgSz w:w="12240" w:h="15840" w:code="1"/>
      <w:pgMar w:top="1440" w:right="1440" w:bottom="1440" w:left="1440" w:header="720" w:footer="123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9A86D" w14:textId="77777777" w:rsidR="00B13B66" w:rsidRDefault="00B13B66">
      <w:r>
        <w:separator/>
      </w:r>
    </w:p>
  </w:endnote>
  <w:endnote w:type="continuationSeparator" w:id="0">
    <w:p w14:paraId="24AFAB46" w14:textId="77777777" w:rsidR="00B13B66" w:rsidRDefault="00B1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CAA4" w14:textId="1D9E6440" w:rsidR="00384BFA" w:rsidRPr="007F5B12" w:rsidRDefault="00384BFA" w:rsidP="00384BFA">
    <w:pPr>
      <w:tabs>
        <w:tab w:val="right" w:pos="936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7F5B12">
      <w:rPr>
        <w:rFonts w:ascii="EYInterstate Light" w:eastAsia="Calibri" w:hAnsi="EYInterstate Light" w:cs="Arial"/>
        <w:sz w:val="18"/>
        <w:szCs w:val="18"/>
      </w:rPr>
      <w:t xml:space="preserve">Page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2</w:t>
    </w:r>
    <w:r w:rsidRPr="007F5B12">
      <w:rPr>
        <w:rFonts w:ascii="EYInterstate Light" w:eastAsia="Calibri" w:hAnsi="EYInterstate Light" w:cs="Arial"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 xml:space="preserve"> of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4</w:t>
    </w:r>
    <w:r w:rsidRPr="007F5B12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ab/>
      <w:t>The Audit Academy</w:t>
    </w:r>
  </w:p>
  <w:p w14:paraId="63E2BD22" w14:textId="0D4A2C7E" w:rsidR="00DC2C8F" w:rsidRPr="007F5B12" w:rsidRDefault="00384BFA" w:rsidP="00384BFA">
    <w:pPr>
      <w:widowControl w:val="0"/>
      <w:tabs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7F5B12">
      <w:rPr>
        <w:rFonts w:ascii="EYInterstate Light" w:hAnsi="EYInterstate Light" w:cs="Arial"/>
        <w:sz w:val="18"/>
        <w:szCs w:val="18"/>
      </w:rPr>
      <w:t>© 201</w:t>
    </w:r>
    <w:r w:rsidR="00285EC6">
      <w:rPr>
        <w:rFonts w:ascii="EYInterstate Light" w:hAnsi="EYInterstate Light" w:cs="Arial"/>
        <w:sz w:val="18"/>
        <w:szCs w:val="18"/>
      </w:rPr>
      <w:t>9</w:t>
    </w:r>
    <w:r w:rsidRPr="007F5B12">
      <w:rPr>
        <w:rFonts w:ascii="EYInterstate Light" w:hAnsi="EYInterstate Light" w:cs="Arial"/>
        <w:sz w:val="18"/>
        <w:szCs w:val="18"/>
      </w:rPr>
      <w:t xml:space="preserve"> EYGM Limited</w:t>
    </w:r>
    <w:r w:rsidRPr="007F5B12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37990" w14:textId="77777777" w:rsidR="00DC2C8F" w:rsidRPr="00F25C6F" w:rsidRDefault="00DC2C8F" w:rsidP="00F25C6F">
    <w:pPr>
      <w:pStyle w:val="Footer"/>
      <w:tabs>
        <w:tab w:val="clear" w:pos="4680"/>
        <w:tab w:val="clear" w:pos="9000"/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4441D1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4441D1">
      <w:rPr>
        <w:noProof/>
        <w:sz w:val="18"/>
        <w:szCs w:val="18"/>
      </w:rPr>
      <w:t>5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501B6F37" w14:textId="77777777" w:rsidR="00DC2C8F" w:rsidRPr="00F25C6F" w:rsidRDefault="00DC2C8F" w:rsidP="00F25C6F">
    <w:pPr>
      <w:pStyle w:val="EvenPageFooter"/>
      <w:tabs>
        <w:tab w:val="clear" w:pos="4680"/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  <w:t>Bootcamp</w:t>
    </w:r>
  </w:p>
  <w:p w14:paraId="47866C05" w14:textId="77777777" w:rsidR="00DC2C8F" w:rsidRDefault="00DC2C8F"/>
  <w:p w14:paraId="0AEAC9E5" w14:textId="77777777" w:rsidR="00DC2C8F" w:rsidRDefault="00DC2C8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4195F" w14:textId="15AFA0D4" w:rsidR="00B517CA" w:rsidRPr="007F5B12" w:rsidRDefault="00B517CA" w:rsidP="00B517CA">
    <w:pPr>
      <w:tabs>
        <w:tab w:val="right" w:pos="936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7F5B12">
      <w:rPr>
        <w:rFonts w:ascii="EYInterstate Light" w:eastAsia="Calibri" w:hAnsi="EYInterstate Light" w:cs="Arial"/>
        <w:sz w:val="18"/>
        <w:szCs w:val="18"/>
      </w:rPr>
      <w:t xml:space="preserve">Page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1</w:t>
    </w:r>
    <w:r w:rsidRPr="007F5B12">
      <w:rPr>
        <w:rFonts w:ascii="EYInterstate Light" w:eastAsia="Calibri" w:hAnsi="EYInterstate Light" w:cs="Arial"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 xml:space="preserve"> of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4</w:t>
    </w:r>
    <w:r w:rsidRPr="007F5B12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ab/>
      <w:t>The Audit Academy</w:t>
    </w:r>
  </w:p>
  <w:p w14:paraId="6EEE4D24" w14:textId="07E23CD4" w:rsidR="00DC2C8F" w:rsidRPr="007F5B12" w:rsidRDefault="00B517CA" w:rsidP="00B517CA">
    <w:pPr>
      <w:widowControl w:val="0"/>
      <w:tabs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7F5B12">
      <w:rPr>
        <w:rFonts w:ascii="EYInterstate Light" w:hAnsi="EYInterstate Light" w:cs="Arial"/>
        <w:sz w:val="18"/>
        <w:szCs w:val="18"/>
      </w:rPr>
      <w:t>© 201</w:t>
    </w:r>
    <w:r w:rsidR="00285EC6">
      <w:rPr>
        <w:rFonts w:ascii="EYInterstate Light" w:hAnsi="EYInterstate Light" w:cs="Arial"/>
        <w:sz w:val="18"/>
        <w:szCs w:val="18"/>
      </w:rPr>
      <w:t>9</w:t>
    </w:r>
    <w:r w:rsidRPr="007F5B12">
      <w:rPr>
        <w:rFonts w:ascii="EYInterstate Light" w:hAnsi="EYInterstate Light" w:cs="Arial"/>
        <w:sz w:val="18"/>
        <w:szCs w:val="18"/>
      </w:rPr>
      <w:t xml:space="preserve"> EYGM Limited</w:t>
    </w:r>
    <w:r w:rsidRPr="007F5B12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05E55" w14:textId="5A729FA5" w:rsidR="00B517CA" w:rsidRPr="007F5B12" w:rsidRDefault="00B517CA" w:rsidP="00B517CA">
    <w:pPr>
      <w:widowControl w:val="0"/>
      <w:spacing w:line="200" w:lineRule="exact"/>
      <w:ind w:right="-486"/>
      <w:rPr>
        <w:rFonts w:ascii="EYInterstate Light" w:hAnsi="EYInterstate Light" w:cs="Arial"/>
        <w:sz w:val="18"/>
        <w:szCs w:val="18"/>
      </w:rPr>
    </w:pPr>
    <w:r w:rsidRPr="007F5B12">
      <w:rPr>
        <w:rFonts w:ascii="EYInterstate Light" w:hAnsi="EYInterstate Light" w:cs="Arial"/>
        <w:sz w:val="18"/>
        <w:szCs w:val="18"/>
      </w:rPr>
      <w:t xml:space="preserve">Page </w:t>
    </w:r>
    <w:r w:rsidRPr="007F5B12">
      <w:rPr>
        <w:rFonts w:ascii="EYInterstate Light" w:hAnsi="EYInterstate Light" w:cs="Arial"/>
        <w:sz w:val="18"/>
        <w:szCs w:val="18"/>
      </w:rPr>
      <w:fldChar w:fldCharType="begin"/>
    </w:r>
    <w:r w:rsidRPr="007F5B12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7F5B12">
      <w:rPr>
        <w:rFonts w:ascii="EYInterstate Light" w:hAnsi="EYInterstate Light" w:cs="Arial"/>
        <w:sz w:val="18"/>
        <w:szCs w:val="18"/>
      </w:rPr>
      <w:fldChar w:fldCharType="separate"/>
    </w:r>
    <w:r w:rsidR="00285EC6">
      <w:rPr>
        <w:rFonts w:ascii="EYInterstate Light" w:hAnsi="EYInterstate Light" w:cs="Arial"/>
        <w:noProof/>
        <w:sz w:val="18"/>
        <w:szCs w:val="18"/>
      </w:rPr>
      <w:t>3</w:t>
    </w:r>
    <w:r w:rsidRPr="007F5B12">
      <w:rPr>
        <w:rFonts w:ascii="EYInterstate Light" w:hAnsi="EYInterstate Light" w:cs="Arial"/>
        <w:sz w:val="18"/>
        <w:szCs w:val="18"/>
      </w:rPr>
      <w:fldChar w:fldCharType="end"/>
    </w:r>
    <w:r w:rsidRPr="007F5B12">
      <w:rPr>
        <w:rFonts w:ascii="EYInterstate Light" w:hAnsi="EYInterstate Light" w:cs="Arial"/>
        <w:sz w:val="18"/>
        <w:szCs w:val="18"/>
      </w:rPr>
      <w:t xml:space="preserve"> of </w:t>
    </w:r>
    <w:r w:rsidRPr="007F5B12">
      <w:rPr>
        <w:rFonts w:ascii="EYInterstate Light" w:hAnsi="EYInterstate Light" w:cs="Arial"/>
        <w:sz w:val="18"/>
        <w:szCs w:val="18"/>
      </w:rPr>
      <w:fldChar w:fldCharType="begin"/>
    </w:r>
    <w:r w:rsidRPr="007F5B12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7F5B12">
      <w:rPr>
        <w:rFonts w:ascii="EYInterstate Light" w:hAnsi="EYInterstate Light" w:cs="Arial"/>
        <w:sz w:val="18"/>
        <w:szCs w:val="18"/>
      </w:rPr>
      <w:fldChar w:fldCharType="separate"/>
    </w:r>
    <w:r w:rsidR="00285EC6">
      <w:rPr>
        <w:rFonts w:ascii="EYInterstate Light" w:hAnsi="EYInterstate Light" w:cs="Arial"/>
        <w:noProof/>
        <w:sz w:val="18"/>
        <w:szCs w:val="18"/>
      </w:rPr>
      <w:t>4</w:t>
    </w:r>
    <w:r w:rsidRPr="007F5B12">
      <w:rPr>
        <w:rFonts w:ascii="EYInterstate Light" w:hAnsi="EYInterstate Light" w:cs="Arial"/>
        <w:noProof/>
        <w:sz w:val="18"/>
        <w:szCs w:val="18"/>
      </w:rPr>
      <w:fldChar w:fldCharType="end"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  <w:t xml:space="preserve">   The Audit Academy</w:t>
    </w:r>
  </w:p>
  <w:p w14:paraId="1E3FC111" w14:textId="612BC1C7" w:rsidR="001B59AA" w:rsidRPr="007F5B12" w:rsidRDefault="00B517CA" w:rsidP="00B517CA">
    <w:pPr>
      <w:widowControl w:val="0"/>
      <w:spacing w:line="200" w:lineRule="exact"/>
      <w:ind w:right="-486"/>
      <w:rPr>
        <w:rFonts w:ascii="EYInterstate Light" w:hAnsi="EYInterstate Light" w:cs="Arial"/>
        <w:sz w:val="18"/>
        <w:szCs w:val="18"/>
      </w:rPr>
    </w:pPr>
    <w:r w:rsidRPr="007F5B12">
      <w:rPr>
        <w:rFonts w:ascii="EYInterstate Light" w:hAnsi="EYInterstate Light" w:cs="Arial"/>
        <w:sz w:val="18"/>
        <w:szCs w:val="18"/>
      </w:rPr>
      <w:t>© 201</w:t>
    </w:r>
    <w:r w:rsidR="00285EC6">
      <w:rPr>
        <w:rFonts w:ascii="EYInterstate Light" w:hAnsi="EYInterstate Light" w:cs="Arial"/>
        <w:sz w:val="18"/>
        <w:szCs w:val="18"/>
      </w:rPr>
      <w:t>9</w:t>
    </w:r>
    <w:r w:rsidRPr="007F5B12">
      <w:rPr>
        <w:rFonts w:ascii="EYInterstate Light" w:hAnsi="EYInterstate Light" w:cs="Arial"/>
        <w:sz w:val="18"/>
        <w:szCs w:val="18"/>
      </w:rPr>
      <w:t xml:space="preserve"> EYGM Limited</w:t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</w:r>
    <w:r w:rsidRPr="007F5B12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FF3ED" w14:textId="6F2C1DC6" w:rsidR="00384BFA" w:rsidRPr="007F5B12" w:rsidRDefault="00384BFA" w:rsidP="00384BFA">
    <w:pPr>
      <w:tabs>
        <w:tab w:val="right" w:pos="9360"/>
      </w:tabs>
      <w:overflowPunct/>
      <w:autoSpaceDE/>
      <w:autoSpaceDN/>
      <w:adjustRightInd/>
      <w:textAlignment w:val="auto"/>
      <w:rPr>
        <w:rFonts w:ascii="EYInterstate Light" w:eastAsia="Calibri" w:hAnsi="EYInterstate Light" w:cs="Arial"/>
        <w:sz w:val="18"/>
        <w:szCs w:val="18"/>
      </w:rPr>
    </w:pPr>
    <w:r w:rsidRPr="007F5B12">
      <w:rPr>
        <w:rFonts w:ascii="EYInterstate Light" w:eastAsia="Calibri" w:hAnsi="EYInterstate Light" w:cs="Arial"/>
        <w:sz w:val="18"/>
        <w:szCs w:val="18"/>
      </w:rPr>
      <w:t xml:space="preserve">Page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PAGE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4</w:t>
    </w:r>
    <w:r w:rsidRPr="007F5B12">
      <w:rPr>
        <w:rFonts w:ascii="EYInterstate Light" w:eastAsia="Calibri" w:hAnsi="EYInterstate Light" w:cs="Arial"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 xml:space="preserve"> of </w:t>
    </w:r>
    <w:r w:rsidRPr="007F5B12">
      <w:rPr>
        <w:rFonts w:ascii="EYInterstate Light" w:eastAsia="Calibri" w:hAnsi="EYInterstate Light" w:cs="Arial"/>
        <w:sz w:val="18"/>
        <w:szCs w:val="18"/>
      </w:rPr>
      <w:fldChar w:fldCharType="begin"/>
    </w:r>
    <w:r w:rsidRPr="007F5B12">
      <w:rPr>
        <w:rFonts w:ascii="EYInterstate Light" w:eastAsia="Calibri" w:hAnsi="EYInterstate Light" w:cs="Arial"/>
        <w:sz w:val="18"/>
        <w:szCs w:val="18"/>
      </w:rPr>
      <w:instrText xml:space="preserve"> NUMPAGES   \* MERGEFORMAT </w:instrText>
    </w:r>
    <w:r w:rsidRPr="007F5B12">
      <w:rPr>
        <w:rFonts w:ascii="EYInterstate Light" w:eastAsia="Calibri" w:hAnsi="EYInterstate Light" w:cs="Arial"/>
        <w:sz w:val="18"/>
        <w:szCs w:val="18"/>
      </w:rPr>
      <w:fldChar w:fldCharType="separate"/>
    </w:r>
    <w:r w:rsidR="00285EC6">
      <w:rPr>
        <w:rFonts w:ascii="EYInterstate Light" w:eastAsia="Calibri" w:hAnsi="EYInterstate Light" w:cs="Arial"/>
        <w:noProof/>
        <w:sz w:val="18"/>
        <w:szCs w:val="18"/>
      </w:rPr>
      <w:t>4</w:t>
    </w:r>
    <w:r w:rsidRPr="007F5B12">
      <w:rPr>
        <w:rFonts w:ascii="EYInterstate Light" w:eastAsia="Calibri" w:hAnsi="EYInterstate Light" w:cs="Arial"/>
        <w:noProof/>
        <w:sz w:val="18"/>
        <w:szCs w:val="18"/>
      </w:rPr>
      <w:fldChar w:fldCharType="end"/>
    </w:r>
    <w:r w:rsidRPr="007F5B12">
      <w:rPr>
        <w:rFonts w:ascii="EYInterstate Light" w:eastAsia="Calibri" w:hAnsi="EYInterstate Light" w:cs="Arial"/>
        <w:sz w:val="18"/>
        <w:szCs w:val="18"/>
      </w:rPr>
      <w:tab/>
      <w:t>The Audit Academy</w:t>
    </w:r>
  </w:p>
  <w:p w14:paraId="77AD7F2B" w14:textId="650A59BD" w:rsidR="000A6455" w:rsidRPr="007F5B12" w:rsidRDefault="00384BFA" w:rsidP="00384BFA">
    <w:pPr>
      <w:widowControl w:val="0"/>
      <w:tabs>
        <w:tab w:val="right" w:pos="9360"/>
      </w:tabs>
      <w:spacing w:line="200" w:lineRule="exact"/>
      <w:rPr>
        <w:rFonts w:ascii="EYInterstate Light" w:hAnsi="EYInterstate Light" w:cs="Arial"/>
        <w:sz w:val="18"/>
        <w:szCs w:val="18"/>
      </w:rPr>
    </w:pPr>
    <w:r w:rsidRPr="007F5B12">
      <w:rPr>
        <w:rFonts w:ascii="EYInterstate Light" w:hAnsi="EYInterstate Light" w:cs="Arial"/>
        <w:sz w:val="18"/>
        <w:szCs w:val="18"/>
      </w:rPr>
      <w:t>© 201</w:t>
    </w:r>
    <w:r w:rsidR="00285EC6">
      <w:rPr>
        <w:rFonts w:ascii="EYInterstate Light" w:hAnsi="EYInterstate Light" w:cs="Arial"/>
        <w:sz w:val="18"/>
        <w:szCs w:val="18"/>
      </w:rPr>
      <w:t>9</w:t>
    </w:r>
    <w:r w:rsidRPr="007F5B12">
      <w:rPr>
        <w:rFonts w:ascii="EYInterstate Light" w:hAnsi="EYInterstate Light" w:cs="Arial"/>
        <w:sz w:val="18"/>
        <w:szCs w:val="18"/>
      </w:rPr>
      <w:t xml:space="preserve"> EYGM Limited</w:t>
    </w:r>
    <w:r w:rsidRPr="007F5B12">
      <w:rPr>
        <w:rFonts w:ascii="EYInterstate Light" w:hAnsi="EYInterstate Light" w:cs="Arial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3687" w14:textId="77777777" w:rsidR="00B13B66" w:rsidRDefault="00B13B66">
      <w:pPr>
        <w:ind w:left="3600"/>
      </w:pPr>
      <w:r>
        <w:separator/>
      </w:r>
    </w:p>
    <w:p w14:paraId="3EBCAD0A" w14:textId="77777777" w:rsidR="00B13B66" w:rsidRDefault="00B13B66"/>
  </w:footnote>
  <w:footnote w:type="continuationSeparator" w:id="0">
    <w:p w14:paraId="2F3796D9" w14:textId="77777777" w:rsidR="00B13B66" w:rsidRDefault="00B1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0AC80" w14:textId="77777777" w:rsidR="00DC2C8F" w:rsidRPr="007F5B12" w:rsidRDefault="00DC2C8F" w:rsidP="002635A7">
    <w:pPr>
      <w:pStyle w:val="EvenPageHeader"/>
      <w:rPr>
        <w:rFonts w:ascii="EYInterstate Light" w:hAnsi="EYInterstate Light"/>
        <w:sz w:val="18"/>
        <w:szCs w:val="18"/>
      </w:rPr>
    </w:pPr>
    <w:r w:rsidRPr="007F5B12">
      <w:rPr>
        <w:rFonts w:ascii="EYInterstate Light" w:hAnsi="EYInterstate Light"/>
        <w:sz w:val="18"/>
        <w:szCs w:val="18"/>
      </w:rPr>
      <w:t>PM 4.</w:t>
    </w:r>
    <w:r w:rsidR="00430D14" w:rsidRPr="007F5B12">
      <w:rPr>
        <w:rFonts w:ascii="EYInterstate Light" w:hAnsi="EYInterstate Light"/>
        <w:sz w:val="18"/>
        <w:szCs w:val="18"/>
      </w:rPr>
      <w:t>4</w:t>
    </w:r>
    <w:r w:rsidRPr="007F5B12">
      <w:rPr>
        <w:rFonts w:ascii="EYInterstate Light" w:hAnsi="EYInterstate Light"/>
        <w:sz w:val="18"/>
        <w:szCs w:val="18"/>
      </w:rPr>
      <w:t>: 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B0EBF" w14:textId="77777777" w:rsidR="00DC2C8F" w:rsidRDefault="00DC2C8F" w:rsidP="00A611A8">
    <w:pPr>
      <w:pStyle w:val="OddPageHeader"/>
    </w:pPr>
    <w:r>
      <w:t>PM</w:t>
    </w:r>
    <w:r w:rsidRPr="00F25C6F">
      <w:t xml:space="preserve"> </w:t>
    </w:r>
    <w:r w:rsidR="0044742B">
      <w:t>4.</w:t>
    </w:r>
    <w:r w:rsidR="00430D14">
      <w:t>4</w:t>
    </w:r>
    <w:r w:rsidRPr="00F25C6F">
      <w:t xml:space="preserve">: </w:t>
    </w:r>
    <w:r w:rsidRPr="006037F4">
      <w:t>Obtain an Understanding of a SCOT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C64F2" w14:textId="77777777" w:rsidR="00DC2C8F" w:rsidRPr="007F5B12" w:rsidRDefault="00DC2C8F" w:rsidP="00D12F34">
    <w:pPr>
      <w:pStyle w:val="FirstHeaderRule"/>
      <w:tabs>
        <w:tab w:val="left" w:pos="5670"/>
        <w:tab w:val="left" w:pos="8010"/>
        <w:tab w:val="left" w:pos="8100"/>
      </w:tabs>
      <w:ind w:right="929"/>
      <w:rPr>
        <w:rFonts w:ascii="EYInterstate Light" w:hAnsi="EYInterstate Light"/>
      </w:rPr>
    </w:pPr>
    <w:r w:rsidRPr="007F5B12">
      <w:rPr>
        <w:rFonts w:ascii="EYInterstate Light" w:hAnsi="EYInterstate Light"/>
      </w:rPr>
      <w:t>Participant Material 4.</w:t>
    </w:r>
    <w:r w:rsidR="00430D14" w:rsidRPr="007F5B12">
      <w:rPr>
        <w:rFonts w:ascii="EYInterstate Light" w:hAnsi="EYInterstate Light"/>
      </w:rPr>
      <w:t>4</w:t>
    </w:r>
    <w:r w:rsidRPr="007F5B12">
      <w:rPr>
        <w:rFonts w:ascii="EYInterstate Light" w:hAnsi="EYInterstate Light"/>
      </w:rPr>
      <w:t>: Obtain an Understanding of a SCOT</w:t>
    </w:r>
  </w:p>
  <w:p w14:paraId="7759780B" w14:textId="77777777" w:rsidR="00B221ED" w:rsidRPr="007F5B12" w:rsidRDefault="00430D14" w:rsidP="00650081">
    <w:pPr>
      <w:pStyle w:val="FirstHeaderTitle"/>
      <w:tabs>
        <w:tab w:val="clear" w:pos="10080"/>
        <w:tab w:val="right" w:pos="9090"/>
      </w:tabs>
      <w:ind w:right="29"/>
      <w:rPr>
        <w:rFonts w:ascii="EYInterstate Light" w:hAnsi="EYInterstate Light"/>
        <w:sz w:val="28"/>
        <w:szCs w:val="28"/>
      </w:rPr>
    </w:pPr>
    <w:r w:rsidRPr="007F5B12">
      <w:rPr>
        <w:rFonts w:ascii="EYInterstate Light" w:hAnsi="EYInterstate Light"/>
        <w:sz w:val="28"/>
        <w:szCs w:val="28"/>
      </w:rPr>
      <w:t>Flowchart activity instructions</w:t>
    </w:r>
    <w:r w:rsidR="00DC2C8F" w:rsidRPr="007F5B12">
      <w:rPr>
        <w:rFonts w:ascii="EYInterstate Light" w:hAnsi="EYInterstate Light"/>
        <w:sz w:val="28"/>
        <w:szCs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954E" w14:textId="77777777" w:rsidR="00327A5A" w:rsidRPr="00384BFA" w:rsidRDefault="00384BFA" w:rsidP="00384BFA">
    <w:pPr>
      <w:pStyle w:val="EvenPageHeader"/>
      <w:ind w:left="15840" w:right="-486"/>
      <w:jc w:val="right"/>
      <w:rPr>
        <w:sz w:val="18"/>
        <w:szCs w:val="18"/>
      </w:rPr>
    </w:pPr>
    <w:r w:rsidRPr="00384BFA">
      <w:rPr>
        <w:sz w:val="18"/>
        <w:szCs w:val="18"/>
      </w:rPr>
      <w:t>PM</w:t>
    </w:r>
    <w:r w:rsidR="00327A5A" w:rsidRPr="00384BFA">
      <w:rPr>
        <w:sz w:val="18"/>
        <w:szCs w:val="18"/>
      </w:rPr>
      <w:t>4.4: Obtain an Understanding of a SCOT</w:t>
    </w:r>
  </w:p>
  <w:p w14:paraId="55548FAD" w14:textId="77777777" w:rsidR="00327A5A" w:rsidRDefault="00327A5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F8F01" w14:textId="77777777" w:rsidR="001B59AA" w:rsidRPr="007F5B12" w:rsidRDefault="00384BFA" w:rsidP="001B59AA">
    <w:pPr>
      <w:pStyle w:val="EvenPageHeader"/>
      <w:ind w:right="5040"/>
      <w:rPr>
        <w:rFonts w:ascii="EYInterstate Light" w:hAnsi="EYInterstate Light"/>
        <w:sz w:val="18"/>
        <w:szCs w:val="18"/>
      </w:rPr>
    </w:pPr>
    <w:r w:rsidRPr="007F5B12">
      <w:rPr>
        <w:rFonts w:ascii="EYInterstate Light" w:hAnsi="EYInterstate Light"/>
        <w:sz w:val="18"/>
        <w:szCs w:val="18"/>
      </w:rPr>
      <w:t>PM</w:t>
    </w:r>
    <w:r w:rsidR="001B59AA" w:rsidRPr="007F5B12">
      <w:rPr>
        <w:rFonts w:ascii="EYInterstate Light" w:hAnsi="EYInterstate Light"/>
        <w:sz w:val="18"/>
        <w:szCs w:val="18"/>
      </w:rPr>
      <w:t>4.4: Obtain an Understanding of a SCOT</w:t>
    </w:r>
  </w:p>
  <w:p w14:paraId="23CDD6F5" w14:textId="77777777" w:rsidR="001B59AA" w:rsidRDefault="001B59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BFCE956"/>
    <w:lvl w:ilvl="0">
      <w:numFmt w:val="decimal"/>
      <w:lvlText w:val="*"/>
      <w:lvlJc w:val="left"/>
    </w:lvl>
  </w:abstractNum>
  <w:abstractNum w:abstractNumId="1" w15:restartNumberingAfterBreak="0">
    <w:nsid w:val="01512C66"/>
    <w:multiLevelType w:val="hybridMultilevel"/>
    <w:tmpl w:val="9ED03B26"/>
    <w:lvl w:ilvl="0" w:tplc="B426B852">
      <w:start w:val="4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60F08"/>
    <w:multiLevelType w:val="hybridMultilevel"/>
    <w:tmpl w:val="8D64C3D8"/>
    <w:lvl w:ilvl="0" w:tplc="67CC8E38">
      <w:numFmt w:val="bullet"/>
      <w:lvlText w:val="-"/>
      <w:lvlJc w:val="left"/>
      <w:pPr>
        <w:ind w:left="1080" w:hanging="360"/>
      </w:pPr>
      <w:rPr>
        <w:rFonts w:ascii="EYInterstate Light" w:eastAsiaTheme="minorHAnsi" w:hAnsi="EYInterstate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530BCC"/>
    <w:multiLevelType w:val="hybridMultilevel"/>
    <w:tmpl w:val="9366404A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F52EA6"/>
    <w:multiLevelType w:val="hybridMultilevel"/>
    <w:tmpl w:val="C6FC4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772F9"/>
    <w:multiLevelType w:val="hybridMultilevel"/>
    <w:tmpl w:val="FAF40238"/>
    <w:lvl w:ilvl="0" w:tplc="662AE00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60E2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A683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85F8C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2D79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6A62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DE9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E1AE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04C5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FD41B7"/>
    <w:multiLevelType w:val="hybridMultilevel"/>
    <w:tmpl w:val="81C61C3C"/>
    <w:lvl w:ilvl="0" w:tplc="F6C6A7B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16AAC"/>
    <w:multiLevelType w:val="multilevel"/>
    <w:tmpl w:val="1F74041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83020C7"/>
    <w:multiLevelType w:val="multilevel"/>
    <w:tmpl w:val="12546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8EF40F9"/>
    <w:multiLevelType w:val="hybridMultilevel"/>
    <w:tmpl w:val="BC8CF128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333D0B"/>
    <w:multiLevelType w:val="hybridMultilevel"/>
    <w:tmpl w:val="8366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956F7"/>
    <w:multiLevelType w:val="hybridMultilevel"/>
    <w:tmpl w:val="E29AD252"/>
    <w:lvl w:ilvl="0" w:tplc="1A522BC8">
      <w:start w:val="1"/>
      <w:numFmt w:val="bullet"/>
      <w:pStyle w:val="BTBullet2"/>
      <w:lvlText w:val="►"/>
      <w:lvlJc w:val="left"/>
      <w:pPr>
        <w:tabs>
          <w:tab w:val="num" w:pos="-3240"/>
        </w:tabs>
        <w:ind w:left="36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47C0B"/>
    <w:multiLevelType w:val="hybridMultilevel"/>
    <w:tmpl w:val="8D04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11D26"/>
    <w:multiLevelType w:val="hybridMultilevel"/>
    <w:tmpl w:val="E22C5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0486C"/>
    <w:multiLevelType w:val="hybridMultilevel"/>
    <w:tmpl w:val="A1DAC73C"/>
    <w:lvl w:ilvl="0" w:tplc="CFE8709E">
      <w:start w:val="1"/>
      <w:numFmt w:val="bullet"/>
      <w:pStyle w:val="Tablebullet1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3005768"/>
    <w:multiLevelType w:val="multilevel"/>
    <w:tmpl w:val="8042D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613366D"/>
    <w:multiLevelType w:val="multilevel"/>
    <w:tmpl w:val="E09C4C82"/>
    <w:lvl w:ilvl="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C775D"/>
    <w:multiLevelType w:val="hybridMultilevel"/>
    <w:tmpl w:val="F784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85E63"/>
    <w:multiLevelType w:val="hybridMultilevel"/>
    <w:tmpl w:val="757EF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63CDA"/>
    <w:multiLevelType w:val="hybridMultilevel"/>
    <w:tmpl w:val="50BC8DCC"/>
    <w:lvl w:ilvl="0" w:tplc="33C8F14A">
      <w:start w:val="4"/>
      <w:numFmt w:val="bullet"/>
      <w:lvlText w:val="-"/>
      <w:lvlJc w:val="left"/>
      <w:pPr>
        <w:ind w:left="720" w:hanging="360"/>
      </w:pPr>
      <w:rPr>
        <w:rFonts w:ascii="EYInterstate Light" w:eastAsiaTheme="minorHAnsi" w:hAnsi="EYInterstate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46E62"/>
    <w:multiLevelType w:val="multilevel"/>
    <w:tmpl w:val="D4542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D43F36"/>
    <w:multiLevelType w:val="hybridMultilevel"/>
    <w:tmpl w:val="992A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37718"/>
    <w:multiLevelType w:val="multilevel"/>
    <w:tmpl w:val="D85E2356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hint="default"/>
        <w:color w:val="000000" w:themeColor="text1"/>
        <w:sz w:val="14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3" w15:restartNumberingAfterBreak="0">
    <w:nsid w:val="74570F3C"/>
    <w:multiLevelType w:val="hybridMultilevel"/>
    <w:tmpl w:val="69844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155AD"/>
    <w:multiLevelType w:val="hybridMultilevel"/>
    <w:tmpl w:val="FD347FC4"/>
    <w:lvl w:ilvl="0" w:tplc="177C3C7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E1029"/>
    <w:multiLevelType w:val="hybridMultilevel"/>
    <w:tmpl w:val="B0D2E3DE"/>
    <w:lvl w:ilvl="0" w:tplc="3A3C5C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6"/>
  </w:num>
  <w:num w:numId="3">
    <w:abstractNumId w:val="24"/>
  </w:num>
  <w:num w:numId="4">
    <w:abstractNumId w:val="16"/>
  </w:num>
  <w:num w:numId="5">
    <w:abstractNumId w:val="11"/>
  </w:num>
  <w:num w:numId="6">
    <w:abstractNumId w:val="12"/>
  </w:num>
  <w:num w:numId="7">
    <w:abstractNumId w:val="25"/>
  </w:num>
  <w:num w:numId="8">
    <w:abstractNumId w:val="22"/>
  </w:num>
  <w:num w:numId="9">
    <w:abstractNumId w:val="14"/>
  </w:num>
  <w:num w:numId="10">
    <w:abstractNumId w:val="10"/>
  </w:num>
  <w:num w:numId="11">
    <w:abstractNumId w:val="15"/>
  </w:num>
  <w:num w:numId="12">
    <w:abstractNumId w:val="4"/>
  </w:num>
  <w:num w:numId="13">
    <w:abstractNumId w:val="1"/>
  </w:num>
  <w:num w:numId="14">
    <w:abstractNumId w:val="19"/>
  </w:num>
  <w:num w:numId="15">
    <w:abstractNumId w:val="13"/>
  </w:num>
  <w:num w:numId="16">
    <w:abstractNumId w:val="8"/>
  </w:num>
  <w:num w:numId="17">
    <w:abstractNumId w:val="7"/>
  </w:num>
  <w:num w:numId="18">
    <w:abstractNumId w:val="20"/>
  </w:num>
  <w:num w:numId="19">
    <w:abstractNumId w:val="5"/>
  </w:num>
  <w:num w:numId="20">
    <w:abstractNumId w:val="18"/>
  </w:num>
  <w:num w:numId="21">
    <w:abstractNumId w:val="2"/>
  </w:num>
  <w:num w:numId="22">
    <w:abstractNumId w:val="17"/>
  </w:num>
  <w:num w:numId="23">
    <w:abstractNumId w:val="21"/>
  </w:num>
  <w:num w:numId="24">
    <w:abstractNumId w:val="3"/>
  </w:num>
  <w:num w:numId="25">
    <w:abstractNumId w:val="23"/>
  </w:num>
  <w:num w:numId="2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B7"/>
    <w:rsid w:val="00010FB7"/>
    <w:rsid w:val="0001602F"/>
    <w:rsid w:val="000255CD"/>
    <w:rsid w:val="00027380"/>
    <w:rsid w:val="0003031F"/>
    <w:rsid w:val="000340B7"/>
    <w:rsid w:val="00044F49"/>
    <w:rsid w:val="00045714"/>
    <w:rsid w:val="00063176"/>
    <w:rsid w:val="00072C43"/>
    <w:rsid w:val="00080EBF"/>
    <w:rsid w:val="00083BAD"/>
    <w:rsid w:val="00085286"/>
    <w:rsid w:val="00087DF7"/>
    <w:rsid w:val="000A2B19"/>
    <w:rsid w:val="000A6455"/>
    <w:rsid w:val="000B1EEA"/>
    <w:rsid w:val="000C4D0B"/>
    <w:rsid w:val="000D4FE8"/>
    <w:rsid w:val="000D690D"/>
    <w:rsid w:val="000F02C6"/>
    <w:rsid w:val="000F29AC"/>
    <w:rsid w:val="00123595"/>
    <w:rsid w:val="00141447"/>
    <w:rsid w:val="00141AF1"/>
    <w:rsid w:val="0014500A"/>
    <w:rsid w:val="00151CBE"/>
    <w:rsid w:val="001567E5"/>
    <w:rsid w:val="0016562D"/>
    <w:rsid w:val="001664A2"/>
    <w:rsid w:val="00174831"/>
    <w:rsid w:val="001A6FC9"/>
    <w:rsid w:val="001B2C6E"/>
    <w:rsid w:val="001B3698"/>
    <w:rsid w:val="001B59AA"/>
    <w:rsid w:val="001C035B"/>
    <w:rsid w:val="001C532A"/>
    <w:rsid w:val="001D25A0"/>
    <w:rsid w:val="001D40D8"/>
    <w:rsid w:val="001D599F"/>
    <w:rsid w:val="001E5DAB"/>
    <w:rsid w:val="001F5D4A"/>
    <w:rsid w:val="00204CB1"/>
    <w:rsid w:val="0021418B"/>
    <w:rsid w:val="00233908"/>
    <w:rsid w:val="00235266"/>
    <w:rsid w:val="0023694E"/>
    <w:rsid w:val="002417C7"/>
    <w:rsid w:val="002430BB"/>
    <w:rsid w:val="00246812"/>
    <w:rsid w:val="002635A7"/>
    <w:rsid w:val="00264D0F"/>
    <w:rsid w:val="002757B0"/>
    <w:rsid w:val="00277B84"/>
    <w:rsid w:val="00281301"/>
    <w:rsid w:val="00285EC6"/>
    <w:rsid w:val="002B3CC4"/>
    <w:rsid w:val="002B7B45"/>
    <w:rsid w:val="002E23C4"/>
    <w:rsid w:val="002F1860"/>
    <w:rsid w:val="002F371D"/>
    <w:rsid w:val="00314F66"/>
    <w:rsid w:val="0031624E"/>
    <w:rsid w:val="00321306"/>
    <w:rsid w:val="00327A5A"/>
    <w:rsid w:val="00336FF6"/>
    <w:rsid w:val="00340B4F"/>
    <w:rsid w:val="00365C6A"/>
    <w:rsid w:val="00365DB1"/>
    <w:rsid w:val="00377F5F"/>
    <w:rsid w:val="0038266B"/>
    <w:rsid w:val="0038282F"/>
    <w:rsid w:val="00384BFA"/>
    <w:rsid w:val="00391E41"/>
    <w:rsid w:val="00397381"/>
    <w:rsid w:val="003C7AAF"/>
    <w:rsid w:val="003E1E6D"/>
    <w:rsid w:val="003E7E3B"/>
    <w:rsid w:val="003F4F88"/>
    <w:rsid w:val="004258B0"/>
    <w:rsid w:val="00430D14"/>
    <w:rsid w:val="004412B3"/>
    <w:rsid w:val="00441F8F"/>
    <w:rsid w:val="004441D1"/>
    <w:rsid w:val="0044742B"/>
    <w:rsid w:val="00451FC9"/>
    <w:rsid w:val="004547F0"/>
    <w:rsid w:val="00455D18"/>
    <w:rsid w:val="00467708"/>
    <w:rsid w:val="00471E81"/>
    <w:rsid w:val="00476B2B"/>
    <w:rsid w:val="00481114"/>
    <w:rsid w:val="00484623"/>
    <w:rsid w:val="0048574F"/>
    <w:rsid w:val="00492A64"/>
    <w:rsid w:val="00494609"/>
    <w:rsid w:val="004A46CA"/>
    <w:rsid w:val="004B360D"/>
    <w:rsid w:val="004C1453"/>
    <w:rsid w:val="004C2105"/>
    <w:rsid w:val="004C7F19"/>
    <w:rsid w:val="004D07DD"/>
    <w:rsid w:val="004D5B44"/>
    <w:rsid w:val="004E18C0"/>
    <w:rsid w:val="004F1BA3"/>
    <w:rsid w:val="004F42D2"/>
    <w:rsid w:val="004F6743"/>
    <w:rsid w:val="00500855"/>
    <w:rsid w:val="005144E7"/>
    <w:rsid w:val="00520F18"/>
    <w:rsid w:val="00524E1A"/>
    <w:rsid w:val="0053677F"/>
    <w:rsid w:val="0056374F"/>
    <w:rsid w:val="005922EB"/>
    <w:rsid w:val="005A7AA5"/>
    <w:rsid w:val="005B36E6"/>
    <w:rsid w:val="005B62F1"/>
    <w:rsid w:val="005B6361"/>
    <w:rsid w:val="005D3475"/>
    <w:rsid w:val="005E21CC"/>
    <w:rsid w:val="005E7DC1"/>
    <w:rsid w:val="005F299B"/>
    <w:rsid w:val="005F785E"/>
    <w:rsid w:val="00602B28"/>
    <w:rsid w:val="00603120"/>
    <w:rsid w:val="006037F4"/>
    <w:rsid w:val="00610BF7"/>
    <w:rsid w:val="006120B7"/>
    <w:rsid w:val="006152A6"/>
    <w:rsid w:val="006154E4"/>
    <w:rsid w:val="0063305B"/>
    <w:rsid w:val="00641AF5"/>
    <w:rsid w:val="0064764C"/>
    <w:rsid w:val="00650081"/>
    <w:rsid w:val="00655AA0"/>
    <w:rsid w:val="00676394"/>
    <w:rsid w:val="006765D0"/>
    <w:rsid w:val="00677165"/>
    <w:rsid w:val="006866BE"/>
    <w:rsid w:val="00695392"/>
    <w:rsid w:val="006A626A"/>
    <w:rsid w:val="006B0798"/>
    <w:rsid w:val="006B64EA"/>
    <w:rsid w:val="006D00B7"/>
    <w:rsid w:val="006E205D"/>
    <w:rsid w:val="006E2A49"/>
    <w:rsid w:val="006E47F7"/>
    <w:rsid w:val="006E71F0"/>
    <w:rsid w:val="006F41AE"/>
    <w:rsid w:val="007150DB"/>
    <w:rsid w:val="00722D17"/>
    <w:rsid w:val="00745BD5"/>
    <w:rsid w:val="00761166"/>
    <w:rsid w:val="007614F4"/>
    <w:rsid w:val="00767CA4"/>
    <w:rsid w:val="00787F08"/>
    <w:rsid w:val="00792D82"/>
    <w:rsid w:val="00795EB2"/>
    <w:rsid w:val="007A11E0"/>
    <w:rsid w:val="007A29A3"/>
    <w:rsid w:val="007A6612"/>
    <w:rsid w:val="007B0583"/>
    <w:rsid w:val="007D7133"/>
    <w:rsid w:val="007E250F"/>
    <w:rsid w:val="007F418E"/>
    <w:rsid w:val="007F5B12"/>
    <w:rsid w:val="00800F4C"/>
    <w:rsid w:val="00801C37"/>
    <w:rsid w:val="008040C0"/>
    <w:rsid w:val="008104BD"/>
    <w:rsid w:val="00817FE8"/>
    <w:rsid w:val="00827ED9"/>
    <w:rsid w:val="00831753"/>
    <w:rsid w:val="0083308C"/>
    <w:rsid w:val="0084264A"/>
    <w:rsid w:val="00860B76"/>
    <w:rsid w:val="0086416F"/>
    <w:rsid w:val="0086713F"/>
    <w:rsid w:val="00871E0B"/>
    <w:rsid w:val="00872CEC"/>
    <w:rsid w:val="0088029D"/>
    <w:rsid w:val="00883A80"/>
    <w:rsid w:val="008843A6"/>
    <w:rsid w:val="00886E95"/>
    <w:rsid w:val="008A1ADF"/>
    <w:rsid w:val="008B6C87"/>
    <w:rsid w:val="008D3E02"/>
    <w:rsid w:val="008E6EE1"/>
    <w:rsid w:val="009008B6"/>
    <w:rsid w:val="009070CC"/>
    <w:rsid w:val="0090782D"/>
    <w:rsid w:val="00935D3A"/>
    <w:rsid w:val="0094307C"/>
    <w:rsid w:val="0095276C"/>
    <w:rsid w:val="00953627"/>
    <w:rsid w:val="00962073"/>
    <w:rsid w:val="009837BA"/>
    <w:rsid w:val="00986FA8"/>
    <w:rsid w:val="0099142C"/>
    <w:rsid w:val="00991A82"/>
    <w:rsid w:val="009B48B7"/>
    <w:rsid w:val="009D3B8D"/>
    <w:rsid w:val="009E6D97"/>
    <w:rsid w:val="009E744A"/>
    <w:rsid w:val="009F326B"/>
    <w:rsid w:val="00A01D2D"/>
    <w:rsid w:val="00A10871"/>
    <w:rsid w:val="00A11218"/>
    <w:rsid w:val="00A358A5"/>
    <w:rsid w:val="00A4232D"/>
    <w:rsid w:val="00A43474"/>
    <w:rsid w:val="00A47FC4"/>
    <w:rsid w:val="00A51087"/>
    <w:rsid w:val="00A534DD"/>
    <w:rsid w:val="00A611A8"/>
    <w:rsid w:val="00A627C7"/>
    <w:rsid w:val="00A637C6"/>
    <w:rsid w:val="00A64550"/>
    <w:rsid w:val="00A70EE9"/>
    <w:rsid w:val="00A71E3F"/>
    <w:rsid w:val="00A80417"/>
    <w:rsid w:val="00A91A32"/>
    <w:rsid w:val="00AA67B7"/>
    <w:rsid w:val="00AA7773"/>
    <w:rsid w:val="00AC790B"/>
    <w:rsid w:val="00AE0AF6"/>
    <w:rsid w:val="00AE3052"/>
    <w:rsid w:val="00AE5264"/>
    <w:rsid w:val="00AE535C"/>
    <w:rsid w:val="00B025E2"/>
    <w:rsid w:val="00B0363E"/>
    <w:rsid w:val="00B04526"/>
    <w:rsid w:val="00B06E47"/>
    <w:rsid w:val="00B071CE"/>
    <w:rsid w:val="00B102CF"/>
    <w:rsid w:val="00B1177B"/>
    <w:rsid w:val="00B13B66"/>
    <w:rsid w:val="00B221ED"/>
    <w:rsid w:val="00B31565"/>
    <w:rsid w:val="00B36739"/>
    <w:rsid w:val="00B5010D"/>
    <w:rsid w:val="00B517CA"/>
    <w:rsid w:val="00B6082F"/>
    <w:rsid w:val="00B73C1F"/>
    <w:rsid w:val="00B77ED1"/>
    <w:rsid w:val="00B83E11"/>
    <w:rsid w:val="00B85B06"/>
    <w:rsid w:val="00B91433"/>
    <w:rsid w:val="00B91D1B"/>
    <w:rsid w:val="00BA4A32"/>
    <w:rsid w:val="00BC018D"/>
    <w:rsid w:val="00BC3EA5"/>
    <w:rsid w:val="00BD3C4E"/>
    <w:rsid w:val="00BE6BD0"/>
    <w:rsid w:val="00BE6E42"/>
    <w:rsid w:val="00BF322B"/>
    <w:rsid w:val="00C03A0C"/>
    <w:rsid w:val="00C12FCB"/>
    <w:rsid w:val="00C277FF"/>
    <w:rsid w:val="00C3390C"/>
    <w:rsid w:val="00C35D2F"/>
    <w:rsid w:val="00C6112D"/>
    <w:rsid w:val="00C672A7"/>
    <w:rsid w:val="00C7456F"/>
    <w:rsid w:val="00C7768E"/>
    <w:rsid w:val="00C803C8"/>
    <w:rsid w:val="00C9228E"/>
    <w:rsid w:val="00CA3537"/>
    <w:rsid w:val="00CA46FF"/>
    <w:rsid w:val="00CC22CC"/>
    <w:rsid w:val="00CC3261"/>
    <w:rsid w:val="00CC5327"/>
    <w:rsid w:val="00CD04D4"/>
    <w:rsid w:val="00CD6C65"/>
    <w:rsid w:val="00CE2208"/>
    <w:rsid w:val="00CE2333"/>
    <w:rsid w:val="00CF5E6A"/>
    <w:rsid w:val="00D12F34"/>
    <w:rsid w:val="00D1531F"/>
    <w:rsid w:val="00D44421"/>
    <w:rsid w:val="00D46BCD"/>
    <w:rsid w:val="00D85057"/>
    <w:rsid w:val="00D90696"/>
    <w:rsid w:val="00D97728"/>
    <w:rsid w:val="00DC2C8F"/>
    <w:rsid w:val="00DC775F"/>
    <w:rsid w:val="00DD68C9"/>
    <w:rsid w:val="00DF29A5"/>
    <w:rsid w:val="00DF52C8"/>
    <w:rsid w:val="00DF67F3"/>
    <w:rsid w:val="00E03E00"/>
    <w:rsid w:val="00E051CB"/>
    <w:rsid w:val="00E11F36"/>
    <w:rsid w:val="00E131C8"/>
    <w:rsid w:val="00E259E2"/>
    <w:rsid w:val="00E40CBE"/>
    <w:rsid w:val="00E4217C"/>
    <w:rsid w:val="00E507E7"/>
    <w:rsid w:val="00E7044F"/>
    <w:rsid w:val="00E825AA"/>
    <w:rsid w:val="00EA3338"/>
    <w:rsid w:val="00EA59B5"/>
    <w:rsid w:val="00EB6A73"/>
    <w:rsid w:val="00EC4095"/>
    <w:rsid w:val="00ED335B"/>
    <w:rsid w:val="00EE3F6F"/>
    <w:rsid w:val="00F0368A"/>
    <w:rsid w:val="00F16BC0"/>
    <w:rsid w:val="00F17FD7"/>
    <w:rsid w:val="00F25C6F"/>
    <w:rsid w:val="00F26006"/>
    <w:rsid w:val="00F2659C"/>
    <w:rsid w:val="00F30804"/>
    <w:rsid w:val="00F34CEE"/>
    <w:rsid w:val="00F420B5"/>
    <w:rsid w:val="00F45F3B"/>
    <w:rsid w:val="00F51956"/>
    <w:rsid w:val="00F54BA0"/>
    <w:rsid w:val="00F56D81"/>
    <w:rsid w:val="00F621FE"/>
    <w:rsid w:val="00F746F0"/>
    <w:rsid w:val="00F854EE"/>
    <w:rsid w:val="00F872F4"/>
    <w:rsid w:val="00F91D8E"/>
    <w:rsid w:val="00F9527E"/>
    <w:rsid w:val="00FA400B"/>
    <w:rsid w:val="00FD0452"/>
    <w:rsid w:val="00FD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8C2C5D6"/>
  <w15:docId w15:val="{13ACF599-8B0B-40C8-94BC-103FE93F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476B2B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476B2B"/>
    <w:pPr>
      <w:keepNext/>
      <w:spacing w:before="28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476B2B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76B2B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476B2B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476B2B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476B2B"/>
    <w:pPr>
      <w:widowControl w:val="0"/>
      <w:tabs>
        <w:tab w:val="center" w:pos="4680"/>
        <w:tab w:val="right" w:pos="9000"/>
      </w:tabs>
      <w:spacing w:line="200" w:lineRule="exact"/>
      <w:ind w:right="29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476B2B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Arial" w:hAnsi="Arial" w:cs="Arial"/>
      <w:b/>
      <w:bCs/>
      <w:sz w:val="28"/>
      <w:szCs w:val="28"/>
    </w:rPr>
  </w:style>
  <w:style w:type="paragraph" w:customStyle="1" w:styleId="1-regular">
    <w:name w:val="1-regular"/>
    <w:aliases w:val="1r"/>
    <w:basedOn w:val="Normal"/>
    <w:semiHidden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E825AA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odyText1"/>
    <w:rsid w:val="0099142C"/>
    <w:pPr>
      <w:spacing w:line="320" w:lineRule="atLeast"/>
    </w:pPr>
  </w:style>
  <w:style w:type="paragraph" w:customStyle="1" w:styleId="BTHyphen">
    <w:name w:val="BT Hyphen"/>
    <w:aliases w:val="body text indent 2"/>
    <w:basedOn w:val="BodyText1"/>
    <w:p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9142C"/>
    <w:pPr>
      <w:numPr>
        <w:numId w:val="5"/>
      </w:numPr>
      <w:tabs>
        <w:tab w:val="left" w:pos="1080"/>
      </w:tabs>
      <w:ind w:left="1080"/>
    </w:p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semiHidden/>
    <w:rPr>
      <w:lang w:val="en-US"/>
    </w:rPr>
  </w:style>
  <w:style w:type="paragraph" w:customStyle="1" w:styleId="EvenPageHeader">
    <w:name w:val="Even Page Header"/>
    <w:basedOn w:val="Header"/>
    <w:rsid w:val="00476B2B"/>
    <w:pPr>
      <w:ind w:right="4529"/>
    </w:pPr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476B2B"/>
    <w:pPr>
      <w:ind w:left="540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476B2B"/>
  </w:style>
  <w:style w:type="paragraph" w:customStyle="1" w:styleId="OddPageFooter">
    <w:name w:val="Odd Page Footer"/>
    <w:basedOn w:val="Footer"/>
    <w:rsid w:val="00D1531F"/>
    <w:pPr>
      <w:tabs>
        <w:tab w:val="right" w:pos="9720"/>
      </w:tabs>
      <w:ind w:right="0"/>
    </w:pPr>
    <w:rPr>
      <w:szCs w:val="18"/>
    </w:r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uiPriority w:val="39"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CE2208"/>
    <w:pPr>
      <w:spacing w:after="120"/>
    </w:pPr>
  </w:style>
  <w:style w:type="character" w:customStyle="1" w:styleId="FooterChar">
    <w:name w:val="Footer Char"/>
    <w:link w:val="Footer"/>
    <w:uiPriority w:val="99"/>
    <w:rsid w:val="00F25C6F"/>
    <w:rPr>
      <w:rFonts w:ascii="Arial" w:hAnsi="Arial" w:cs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7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B76"/>
    <w:pPr>
      <w:ind w:left="720"/>
      <w:contextualSpacing/>
    </w:pPr>
    <w:rPr>
      <w:rFonts w:ascii="EYInterstate Light" w:hAnsi="EYInterstate Light"/>
      <w:sz w:val="23"/>
    </w:rPr>
  </w:style>
  <w:style w:type="paragraph" w:customStyle="1" w:styleId="EYTablebullet1">
    <w:name w:val="EY Table bullet 1"/>
    <w:basedOn w:val="Normal"/>
    <w:rsid w:val="00045714"/>
    <w:pPr>
      <w:numPr>
        <w:numId w:val="8"/>
      </w:numPr>
      <w:overflowPunct/>
      <w:autoSpaceDE/>
      <w:autoSpaceDN/>
      <w:adjustRightInd/>
      <w:spacing w:before="60" w:after="120"/>
      <w:textAlignment w:val="auto"/>
      <w:outlineLvl w:val="0"/>
    </w:pPr>
    <w:rPr>
      <w:rFonts w:ascii="Arial" w:hAnsi="Arial" w:cs="Arial"/>
      <w:sz w:val="19"/>
      <w:szCs w:val="24"/>
      <w:lang w:val="en-GB"/>
    </w:rPr>
  </w:style>
  <w:style w:type="paragraph" w:customStyle="1" w:styleId="EYTablebullet2">
    <w:name w:val="EY Table bullet 2"/>
    <w:basedOn w:val="EYTablebullet1"/>
    <w:rsid w:val="00045714"/>
    <w:pPr>
      <w:numPr>
        <w:ilvl w:val="1"/>
      </w:numPr>
    </w:pPr>
  </w:style>
  <w:style w:type="paragraph" w:customStyle="1" w:styleId="Tablebullet1">
    <w:name w:val="Table bullet 1"/>
    <w:basedOn w:val="Normal"/>
    <w:link w:val="Tablebullet1Char"/>
    <w:rsid w:val="00045714"/>
    <w:pPr>
      <w:numPr>
        <w:numId w:val="9"/>
      </w:numPr>
      <w:tabs>
        <w:tab w:val="left" w:pos="907"/>
      </w:tabs>
      <w:spacing w:before="60" w:after="60" w:line="320" w:lineRule="exact"/>
    </w:pPr>
    <w:rPr>
      <w:rFonts w:ascii="Arial" w:eastAsiaTheme="minorEastAsia" w:hAnsi="Arial"/>
      <w:sz w:val="22"/>
      <w:szCs w:val="22"/>
    </w:rPr>
  </w:style>
  <w:style w:type="character" w:customStyle="1" w:styleId="Tablebullet1Char">
    <w:name w:val="Table bullet 1 Char"/>
    <w:basedOn w:val="DefaultParagraphFont"/>
    <w:link w:val="Tablebullet1"/>
    <w:rsid w:val="00045714"/>
    <w:rPr>
      <w:rFonts w:ascii="Arial" w:eastAsiaTheme="minorEastAsia" w:hAnsi="Arial"/>
      <w:sz w:val="22"/>
      <w:szCs w:val="22"/>
    </w:rPr>
  </w:style>
  <w:style w:type="paragraph" w:customStyle="1" w:styleId="Default">
    <w:name w:val="Default"/>
    <w:rsid w:val="004F42D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F42D2"/>
    <w:rPr>
      <w:rFonts w:asciiTheme="minorHAnsi" w:eastAsiaTheme="minorHAnsi" w:hAnsiTheme="minorHAnsi" w:cstheme="minorBidi"/>
      <w:sz w:val="22"/>
      <w:szCs w:val="22"/>
    </w:rPr>
  </w:style>
  <w:style w:type="paragraph" w:customStyle="1" w:styleId="Input">
    <w:name w:val="Input"/>
    <w:basedOn w:val="Normal"/>
    <w:rsid w:val="004F42D2"/>
    <w:pPr>
      <w:spacing w:before="80" w:after="80" w:line="240" w:lineRule="atLeast"/>
    </w:pPr>
    <w:rPr>
      <w:rFonts w:ascii="Arial" w:hAnsi="Arial"/>
      <w:sz w:val="18"/>
      <w:szCs w:val="24"/>
      <w:lang w:val="fr-FR"/>
    </w:rPr>
  </w:style>
  <w:style w:type="paragraph" w:customStyle="1" w:styleId="Template">
    <w:name w:val="Template"/>
    <w:rsid w:val="004F42D2"/>
    <w:rPr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4F42D2"/>
    <w:pPr>
      <w:keepLines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F42D2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F42D2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44742B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1"/>
    <w:rsid w:val="002430BB"/>
    <w:rPr>
      <w:rFonts w:ascii="Arial" w:hAnsi="Arial" w:cs="Arial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0A645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5367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677F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677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6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6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bekr\My%20Documents\National\Global%20Learning%20Maintenance\07%20GAM%20Rewrite\Templates\ACC_Leader%20Supplement%20Guide_09190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3C80B-E675-4781-BCC0-F2E092F3A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ACC_Leader Supplement Guide_091906.dot</Template>
  <TotalTime>1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 activity instructions </vt:lpstr>
    </vt:vector>
  </TitlesOfParts>
  <Company>Ernst &amp; Young, LLP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activity instructions</dc:title>
  <dc:creator>nilesh.kumar</dc:creator>
  <cp:lastModifiedBy>Jordan Mayer</cp:lastModifiedBy>
  <cp:revision>2</cp:revision>
  <cp:lastPrinted>2006-03-09T20:42:00Z</cp:lastPrinted>
  <dcterms:created xsi:type="dcterms:W3CDTF">2019-01-21T18:03:00Z</dcterms:created>
  <dcterms:modified xsi:type="dcterms:W3CDTF">2019-01-21T18:03:00Z</dcterms:modified>
</cp:coreProperties>
</file>